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17D7" w14:textId="77777777" w:rsidR="00F305A1" w:rsidRPr="00F305A1" w:rsidRDefault="00D67B05" w:rsidP="00F305A1">
      <w:pPr>
        <w:pStyle w:val="Articletitle"/>
      </w:pPr>
      <w:bookmarkStart w:id="0" w:name="OLE_LINK22"/>
      <w:bookmarkStart w:id="1" w:name="OLE_LINK25"/>
      <w:bookmarkStart w:id="2" w:name="OLE_LINK212"/>
      <w:bookmarkStart w:id="3" w:name="OLE_LINK77"/>
      <w:bookmarkStart w:id="4" w:name="OLE_LINK78"/>
      <w:bookmarkStart w:id="5" w:name="OLE_LINK95"/>
      <w:bookmarkStart w:id="6" w:name="OLE_LINK96"/>
      <w:bookmarkStart w:id="7" w:name="OLE_LINK233"/>
      <w:bookmarkStart w:id="8" w:name="OLE_LINK23"/>
      <w:bookmarkStart w:id="9" w:name="OLE_LINK24"/>
      <w:bookmarkStart w:id="10" w:name="OLE_LINK136"/>
      <w:bookmarkStart w:id="11" w:name="OLE_LINK137"/>
      <w:r>
        <w:t>Title</w:t>
      </w:r>
    </w:p>
    <w:p w14:paraId="3A0F8B5E" w14:textId="77777777" w:rsidR="00D400C6" w:rsidRDefault="00D67B05" w:rsidP="0068047B">
      <w:pPr>
        <w:pStyle w:val="Abstract"/>
      </w:pPr>
      <w:bookmarkStart w:id="12" w:name="OLE_LINK26"/>
      <w:bookmarkStart w:id="13" w:name="OLE_LINK36"/>
      <w:bookmarkStart w:id="14" w:name="OLE_LINK199"/>
      <w:bookmarkStart w:id="15" w:name="OLE_LINK214"/>
      <w:bookmarkStart w:id="16" w:name="OLE_LINK101"/>
      <w:bookmarkStart w:id="17" w:name="OLE_LINK7"/>
      <w:bookmarkStart w:id="18" w:name="OLE_LINK15"/>
      <w:bookmarkStart w:id="19" w:name="OLE_LINK19"/>
      <w:bookmarkStart w:id="20" w:name="OLE_LINK239"/>
      <w:bookmarkStart w:id="21" w:name="OLE_LINK240"/>
      <w:bookmarkStart w:id="22" w:name="OLE_LINK241"/>
      <w:bookmarkStart w:id="23" w:name="OLE_LINK294"/>
      <w:bookmarkStart w:id="24" w:name="OLE_LINK8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t>Abstract</w:t>
      </w:r>
      <w:r w:rsidR="00A74C60" w:rsidRPr="00141239">
        <w:t xml:space="preserve"> </w:t>
      </w:r>
    </w:p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p w14:paraId="01625D29" w14:textId="77777777" w:rsidR="00D400C6" w:rsidRDefault="00D400C6" w:rsidP="00121397">
      <w:pPr>
        <w:pStyle w:val="Keywords"/>
        <w:spacing w:line="480" w:lineRule="auto"/>
      </w:pPr>
      <w:r>
        <w:t xml:space="preserve">Keywords: </w:t>
      </w:r>
      <w:r w:rsidR="00D67B05">
        <w:t>aaa, bbb, ccc</w:t>
      </w:r>
    </w:p>
    <w:p w14:paraId="359C905D" w14:textId="77777777" w:rsidR="00D400C6" w:rsidRPr="0018109E" w:rsidRDefault="00D400C6" w:rsidP="001D42A2">
      <w:pPr>
        <w:pStyle w:val="Heading1"/>
      </w:pPr>
      <w:r w:rsidRPr="006658E1">
        <w:t>Introduction</w:t>
      </w:r>
    </w:p>
    <w:p w14:paraId="525B088A" w14:textId="77777777" w:rsidR="000227E6" w:rsidRDefault="00D67B05" w:rsidP="000227E6">
      <w:pPr>
        <w:pStyle w:val="Paragraph"/>
      </w:pPr>
      <w:bookmarkStart w:id="25" w:name="OLE_LINK130"/>
      <w:bookmarkStart w:id="26" w:name="OLE_LINK133"/>
      <w:bookmarkStart w:id="27" w:name="OLE_LINK236"/>
      <w:bookmarkStart w:id="28" w:name="OLE_LINK237"/>
      <w:bookmarkStart w:id="29" w:name="OLE_LINK9"/>
      <w:bookmarkStart w:id="30" w:name="OLE_LINK10"/>
      <w:r>
        <w:t>Paragraph 1</w:t>
      </w:r>
      <w:r w:rsidR="000227E6">
        <w:t xml:space="preserve">. </w:t>
      </w:r>
    </w:p>
    <w:bookmarkEnd w:id="25"/>
    <w:bookmarkEnd w:id="26"/>
    <w:p w14:paraId="096389C0" w14:textId="77777777" w:rsidR="00BD1AB5" w:rsidRPr="00D67B05" w:rsidRDefault="00D67B05" w:rsidP="00D67B05">
      <w:pPr>
        <w:pStyle w:val="Newparagraph"/>
      </w:pPr>
      <w:r>
        <w:t>Paragraph 2</w:t>
      </w:r>
      <w:r w:rsidR="003670FE" w:rsidRPr="00C72479">
        <w:t xml:space="preserve">. </w:t>
      </w:r>
    </w:p>
    <w:p w14:paraId="54829879" w14:textId="472720CB" w:rsidR="009D7153" w:rsidRPr="009D7153" w:rsidRDefault="00946969" w:rsidP="009D7153">
      <w:pPr>
        <w:pStyle w:val="Heading1"/>
      </w:pPr>
      <w:bookmarkStart w:id="31" w:name="OLE_LINK11"/>
      <w:bookmarkStart w:id="32" w:name="OLE_LINK14"/>
      <w:bookmarkStart w:id="33" w:name="OLE_LINK70"/>
      <w:bookmarkStart w:id="34" w:name="OLE_LINK81"/>
      <w:bookmarkStart w:id="35" w:name="OLE_LINK83"/>
      <w:bookmarkStart w:id="36" w:name="OLE_LINK117"/>
      <w:bookmarkEnd w:id="27"/>
      <w:bookmarkEnd w:id="28"/>
      <w:bookmarkEnd w:id="29"/>
      <w:bookmarkEnd w:id="30"/>
      <w:r>
        <w:t>Methods</w:t>
      </w:r>
    </w:p>
    <w:p w14:paraId="5A7381EF" w14:textId="633BBFB0" w:rsidR="00946969" w:rsidRDefault="00946969" w:rsidP="00946969">
      <w:pPr>
        <w:pStyle w:val="Heading1"/>
      </w:pPr>
      <w:r>
        <w:t>Case study</w:t>
      </w:r>
    </w:p>
    <w:p w14:paraId="06717D2B" w14:textId="77777777" w:rsidR="009D7153" w:rsidRDefault="00DF1888" w:rsidP="00DF1888">
      <w:pPr>
        <w:pStyle w:val="Paragraph"/>
      </w:pPr>
      <w:r>
        <w:t xml:space="preserve">Data description. </w:t>
      </w:r>
    </w:p>
    <w:p w14:paraId="4DBC0351" w14:textId="4321E596" w:rsidR="00946969" w:rsidRPr="00946969" w:rsidRDefault="00DF1888" w:rsidP="00DF1888">
      <w:pPr>
        <w:pStyle w:val="Paragraph"/>
      </w:pPr>
      <w:r>
        <w:t>Camden description.</w:t>
      </w:r>
    </w:p>
    <w:bookmarkEnd w:id="33"/>
    <w:bookmarkEnd w:id="34"/>
    <w:bookmarkEnd w:id="35"/>
    <w:bookmarkEnd w:id="36"/>
    <w:p w14:paraId="34F796C4" w14:textId="77777777" w:rsidR="00F82AC0" w:rsidRDefault="00D95D13" w:rsidP="001D42A2">
      <w:pPr>
        <w:pStyle w:val="Heading2"/>
      </w:pPr>
      <w:r>
        <w:t>Topic 1</w:t>
      </w:r>
    </w:p>
    <w:p w14:paraId="195FB938" w14:textId="77777777" w:rsidR="002D61EF" w:rsidRPr="002D61EF" w:rsidRDefault="002D61EF" w:rsidP="002D61EF">
      <w:pPr>
        <w:pStyle w:val="Heading3"/>
      </w:pPr>
      <w:r>
        <w:t>Topic 1.1</w:t>
      </w:r>
    </w:p>
    <w:p w14:paraId="08514EEC" w14:textId="77777777" w:rsidR="001B2B25" w:rsidRPr="001B2B25" w:rsidRDefault="001B2B25" w:rsidP="001B2B25">
      <w:pPr>
        <w:pStyle w:val="Paragraph"/>
        <w:rPr>
          <w:lang w:val="en-US"/>
        </w:rPr>
      </w:pPr>
      <w:bookmarkStart w:id="37" w:name="OLE_LINK119"/>
      <w:bookmarkStart w:id="38" w:name="OLE_LINK120"/>
    </w:p>
    <w:p w14:paraId="324D6257" w14:textId="77777777" w:rsidR="002D61EF" w:rsidRDefault="002D61EF" w:rsidP="002D61EF">
      <w:pPr>
        <w:pStyle w:val="Tabletitle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E4EB6">
        <w:t>1</w:t>
      </w:r>
      <w:r>
        <w:fldChar w:fldCharType="end"/>
      </w:r>
      <w:r>
        <w:t>. Table caption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61EF" w14:paraId="38F59CCD" w14:textId="77777777" w:rsidTr="002D61EF">
        <w:tc>
          <w:tcPr>
            <w:tcW w:w="3005" w:type="dxa"/>
          </w:tcPr>
          <w:p w14:paraId="5DC27CB2" w14:textId="77777777" w:rsidR="002D61EF" w:rsidRDefault="002D61EF" w:rsidP="00A021AF">
            <w:pPr>
              <w:pStyle w:val="Figurecaption"/>
            </w:pPr>
            <w:bookmarkStart w:id="39" w:name="OLE_LINK244"/>
            <w:bookmarkStart w:id="40" w:name="OLE_LINK245"/>
            <w:bookmarkStart w:id="41" w:name="OLE_LINK246"/>
            <w:bookmarkStart w:id="42" w:name="OLE_LINK247"/>
            <w:bookmarkEnd w:id="37"/>
            <w:bookmarkEnd w:id="38"/>
          </w:p>
        </w:tc>
        <w:tc>
          <w:tcPr>
            <w:tcW w:w="3005" w:type="dxa"/>
          </w:tcPr>
          <w:p w14:paraId="09369162" w14:textId="77777777" w:rsidR="002D61EF" w:rsidRDefault="002D61EF" w:rsidP="00A021AF">
            <w:pPr>
              <w:pStyle w:val="Figurecaption"/>
            </w:pPr>
          </w:p>
        </w:tc>
        <w:tc>
          <w:tcPr>
            <w:tcW w:w="3006" w:type="dxa"/>
          </w:tcPr>
          <w:p w14:paraId="0D74127A" w14:textId="77777777" w:rsidR="002D61EF" w:rsidRDefault="002D61EF" w:rsidP="00A021AF">
            <w:pPr>
              <w:pStyle w:val="Figurecaption"/>
            </w:pPr>
          </w:p>
        </w:tc>
      </w:tr>
      <w:tr w:rsidR="002D61EF" w14:paraId="1BFDE487" w14:textId="77777777" w:rsidTr="002D61EF">
        <w:tc>
          <w:tcPr>
            <w:tcW w:w="3005" w:type="dxa"/>
          </w:tcPr>
          <w:p w14:paraId="418D2D14" w14:textId="77777777" w:rsidR="002D61EF" w:rsidRDefault="002D61EF" w:rsidP="00A021AF">
            <w:pPr>
              <w:pStyle w:val="Figurecaption"/>
            </w:pPr>
          </w:p>
        </w:tc>
        <w:tc>
          <w:tcPr>
            <w:tcW w:w="3005" w:type="dxa"/>
          </w:tcPr>
          <w:p w14:paraId="6007327A" w14:textId="77777777" w:rsidR="002D61EF" w:rsidRDefault="002D61EF" w:rsidP="00A021AF">
            <w:pPr>
              <w:pStyle w:val="Figurecaption"/>
            </w:pPr>
          </w:p>
        </w:tc>
        <w:tc>
          <w:tcPr>
            <w:tcW w:w="3006" w:type="dxa"/>
          </w:tcPr>
          <w:p w14:paraId="0F2866D6" w14:textId="77777777" w:rsidR="002D61EF" w:rsidRDefault="002D61EF" w:rsidP="00A021AF">
            <w:pPr>
              <w:pStyle w:val="Figurecaption"/>
            </w:pPr>
          </w:p>
        </w:tc>
      </w:tr>
      <w:tr w:rsidR="002D61EF" w14:paraId="58AB9DA7" w14:textId="77777777" w:rsidTr="002D61EF">
        <w:tc>
          <w:tcPr>
            <w:tcW w:w="3005" w:type="dxa"/>
          </w:tcPr>
          <w:p w14:paraId="7634DF23" w14:textId="77777777" w:rsidR="002D61EF" w:rsidRDefault="002D61EF" w:rsidP="00A021AF">
            <w:pPr>
              <w:pStyle w:val="Figurecaption"/>
            </w:pPr>
          </w:p>
        </w:tc>
        <w:tc>
          <w:tcPr>
            <w:tcW w:w="3005" w:type="dxa"/>
          </w:tcPr>
          <w:p w14:paraId="65614895" w14:textId="77777777" w:rsidR="002D61EF" w:rsidRDefault="002D61EF" w:rsidP="00A021AF">
            <w:pPr>
              <w:pStyle w:val="Figurecaption"/>
            </w:pPr>
          </w:p>
        </w:tc>
        <w:tc>
          <w:tcPr>
            <w:tcW w:w="3006" w:type="dxa"/>
          </w:tcPr>
          <w:p w14:paraId="602A7A88" w14:textId="77777777" w:rsidR="002D61EF" w:rsidRDefault="002D61EF" w:rsidP="00A021AF">
            <w:pPr>
              <w:pStyle w:val="Figurecaption"/>
            </w:pPr>
          </w:p>
        </w:tc>
      </w:tr>
    </w:tbl>
    <w:p w14:paraId="4ACBFF3C" w14:textId="77777777" w:rsidR="00397066" w:rsidRDefault="00397066" w:rsidP="00A021AF">
      <w:pPr>
        <w:pStyle w:val="Figurecaption"/>
      </w:pPr>
    </w:p>
    <w:p w14:paraId="0F0B8C66" w14:textId="77777777" w:rsidR="00553B59" w:rsidRDefault="00553B59" w:rsidP="00553B59">
      <w:pPr>
        <w:rPr>
          <w:noProof w:val="0"/>
          <w:sz w:val="22"/>
          <w:szCs w:val="22"/>
          <w:lang w:eastAsia="ar-SA"/>
        </w:rPr>
      </w:pPr>
      <w:r>
        <w:lastRenderedPageBreak/>
        <w:t xml:space="preserve">Figures should be presented as part of the paper and should be referred to as </w:t>
      </w:r>
      <w:r>
        <w:fldChar w:fldCharType="begin"/>
      </w:r>
      <w:r>
        <w:instrText xml:space="preserve"> REF _Ref265851520 \h </w:instrText>
      </w:r>
      <w:r>
        <w:fldChar w:fldCharType="separate"/>
      </w:r>
      <w:r>
        <w:rPr>
          <w:b/>
        </w:rPr>
        <w:t>Figure 1</w:t>
      </w:r>
      <w:r>
        <w:fldChar w:fldCharType="end"/>
      </w:r>
      <w:r>
        <w:t xml:space="preserve"> in the text. Please also save the figure as a .tiff file with a resolution of at least 300 dpi.</w:t>
      </w:r>
    </w:p>
    <w:p w14:paraId="4915D23C" w14:textId="77777777" w:rsidR="00553B59" w:rsidRDefault="00553B59" w:rsidP="00553B59">
      <w:pPr>
        <w:keepNext/>
        <w:jc w:val="center"/>
      </w:pPr>
      <w:r>
        <w:drawing>
          <wp:inline distT="0" distB="0" distL="0" distR="0" wp14:anchorId="76D43BA6" wp14:editId="4701392E">
            <wp:extent cx="504825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10" t="17776" r="11232" b="5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F35F1" w14:textId="77777777" w:rsidR="00553B59" w:rsidRDefault="00553B59" w:rsidP="00553B5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 xml:space="preserve"> Cardiff University and city centre map</w:t>
      </w:r>
    </w:p>
    <w:bookmarkEnd w:id="39"/>
    <w:bookmarkEnd w:id="40"/>
    <w:bookmarkEnd w:id="41"/>
    <w:bookmarkEnd w:id="42"/>
    <w:p w14:paraId="5F3538D6" w14:textId="77777777" w:rsidR="002D61EF" w:rsidRDefault="002D61EF" w:rsidP="002D61EF"/>
    <w:p w14:paraId="17D2653A" w14:textId="77777777" w:rsidR="002D61EF" w:rsidRPr="002D61EF" w:rsidRDefault="002D61EF" w:rsidP="002D61EF">
      <w:r>
        <w:t>(If you want to insert a numbered formula, please use Insert -&gt; Table -&gt; Quick Tables -&gt; Formula_numbered. This will insert a three column table as below. Alternatively, you can copy and paste the table below. The number can be updated using the F9 shortcut.)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6747"/>
        <w:gridCol w:w="851"/>
      </w:tblGrid>
      <w:tr w:rsidR="002D61EF" w:rsidRPr="00A52137" w14:paraId="49488FB0" w14:textId="77777777" w:rsidTr="001E774B">
        <w:tc>
          <w:tcPr>
            <w:tcW w:w="1418" w:type="dxa"/>
            <w:vAlign w:val="center"/>
          </w:tcPr>
          <w:p w14:paraId="7D8222BB" w14:textId="77777777" w:rsidR="002D61EF" w:rsidRPr="00B13DFE" w:rsidRDefault="002D61EF" w:rsidP="00CF34C5">
            <w:pPr>
              <w:jc w:val="right"/>
              <w:rPr>
                <w:b/>
              </w:rPr>
            </w:pPr>
          </w:p>
        </w:tc>
        <w:tc>
          <w:tcPr>
            <w:tcW w:w="6747" w:type="dxa"/>
          </w:tcPr>
          <w:p w14:paraId="047B56C6" w14:textId="77777777" w:rsidR="002D61EF" w:rsidRPr="00A52137" w:rsidRDefault="002D61EF" w:rsidP="00CF34C5">
            <w:pPr>
              <w:tabs>
                <w:tab w:val="center" w:pos="4253"/>
                <w:tab w:val="right" w:pos="8222"/>
              </w:tabs>
              <w:spacing w:before="240" w:after="240"/>
              <w:jc w:val="center"/>
              <w:rPr>
                <w:highlight w:val="yellow"/>
              </w:rPr>
            </w:pPr>
            <w:r>
              <w:rPr>
                <w:sz w:val="20"/>
                <w:szCs w:val="20"/>
                <w:lang w:eastAsia="zh-CN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obj=</m:t>
              </m:r>
              <m:r>
                <w:rPr>
                  <w:rFonts w:ascii="Cambria Math" w:eastAsia="SimSun" w:hAnsi="Cambria Math"/>
                  <w:noProof w:val="0"/>
                  <w:sz w:val="20"/>
                  <w:szCs w:val="20"/>
                  <w:lang w:eastAsia="zh-CN"/>
                </w:rPr>
                <m:t>α</m:t>
              </m:r>
              <m:f>
                <m:fPr>
                  <m:ctrlPr>
                    <w:rPr>
                      <w:rFonts w:ascii="Cambria Math" w:eastAsia="SimSun" w:hAnsi="Cambria Math"/>
                      <w:i/>
                      <w:noProof w:val="0"/>
                      <w:sz w:val="20"/>
                      <w:szCs w:val="20"/>
                      <w:lang w:eastAsia="zh-CN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SimSun" w:hAnsi="Cambria Math"/>
                          <w:i/>
                          <w:noProof w:val="0"/>
                          <w:sz w:val="20"/>
                          <w:szCs w:val="20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eastAsia="SimSun" w:hAnsi="Cambria Math"/>
                          <w:noProof w:val="0"/>
                          <w:sz w:val="20"/>
                          <w:szCs w:val="20"/>
                          <w:lang w:eastAsia="zh-C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SimSun" w:hAnsi="Cambria Math"/>
                          <w:noProof w:val="0"/>
                          <w:sz w:val="20"/>
                          <w:szCs w:val="20"/>
                          <w:lang w:eastAsia="zh-CN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="SimSun" w:hAnsi="Cambria Math"/>
                      <w:noProof w:val="0"/>
                      <w:sz w:val="20"/>
                      <w:szCs w:val="20"/>
                      <w:lang w:eastAsia="zh-CN"/>
                    </w:rPr>
                    <m:t>m</m:t>
                  </m:r>
                </m:den>
              </m:f>
              <m:r>
                <w:rPr>
                  <w:rFonts w:ascii="Cambria Math" w:eastAsia="SimSun" w:hAnsi="Cambria Math"/>
                  <w:noProof w:val="0"/>
                  <w:sz w:val="20"/>
                  <w:szCs w:val="20"/>
                  <w:lang w:eastAsia="zh-CN"/>
                </w:rPr>
                <m:t>+(1-α)</m:t>
              </m:r>
              <m:f>
                <m:fPr>
                  <m:ctrlPr>
                    <w:rPr>
                      <w:rFonts w:ascii="Cambria Math" w:eastAsia="SimSun" w:hAnsi="Cambria Math"/>
                      <w:i/>
                      <w:noProof w:val="0"/>
                      <w:sz w:val="20"/>
                      <w:szCs w:val="20"/>
                      <w:lang w:eastAsia="zh-CN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SimSun" w:hAnsi="Cambria Math"/>
                          <w:i/>
                          <w:noProof w:val="0"/>
                          <w:sz w:val="20"/>
                          <w:szCs w:val="20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eastAsia="SimSun" w:hAnsi="Cambria Math"/>
                          <w:noProof w:val="0"/>
                          <w:sz w:val="20"/>
                          <w:szCs w:val="20"/>
                          <w:lang w:eastAsia="zh-C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SimSun" w:hAnsi="Cambria Math"/>
                          <w:noProof w:val="0"/>
                          <w:sz w:val="20"/>
                          <w:szCs w:val="20"/>
                          <w:lang w:eastAsia="zh-CN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="SimSun" w:hAnsi="Cambria Math"/>
                      <w:noProof w:val="0"/>
                      <w:sz w:val="20"/>
                      <w:szCs w:val="20"/>
                      <w:lang w:eastAsia="zh-CN"/>
                    </w:rPr>
                    <m:t>m</m:t>
                  </m:r>
                </m:den>
              </m:f>
            </m:oMath>
          </w:p>
        </w:tc>
        <w:tc>
          <w:tcPr>
            <w:tcW w:w="851" w:type="dxa"/>
            <w:vAlign w:val="center"/>
          </w:tcPr>
          <w:p w14:paraId="1188D463" w14:textId="77777777" w:rsidR="002D61EF" w:rsidRPr="00A52137" w:rsidRDefault="002D61EF" w:rsidP="00CF34C5">
            <w:pPr>
              <w:jc w:val="right"/>
            </w:pPr>
            <w:r w:rsidRPr="00A52137">
              <w:t>(</w:t>
            </w:r>
            <w:r w:rsidR="009D7153">
              <w:fldChar w:fldCharType="begin"/>
            </w:r>
            <w:r w:rsidR="009D7153">
              <w:instrText xml:space="preserve"> SEQ Equ \* MERGEFORMAT </w:instrText>
            </w:r>
            <w:r w:rsidR="009D7153">
              <w:fldChar w:fldCharType="separate"/>
            </w:r>
            <w:r w:rsidR="00CE4EB6">
              <w:t>1</w:t>
            </w:r>
            <w:r w:rsidR="009D7153">
              <w:fldChar w:fldCharType="end"/>
            </w:r>
            <w:r w:rsidRPr="00A52137">
              <w:t>)</w:t>
            </w:r>
          </w:p>
        </w:tc>
      </w:tr>
    </w:tbl>
    <w:p w14:paraId="7FBD35D7" w14:textId="77777777" w:rsidR="000A17A0" w:rsidRDefault="000A17A0" w:rsidP="000A17A0">
      <w:bookmarkStart w:id="43" w:name="OLE_LINK121"/>
      <w:bookmarkStart w:id="44" w:name="OLE_LINK122"/>
      <w:r>
        <w:t>(If you want to cite a table/figure/section/</w:t>
      </w:r>
      <w:r w:rsidR="00162DCF">
        <w:t>formula</w:t>
      </w:r>
      <w:r>
        <w:t>, please use Insert -&gt; Cross-reference</w:t>
      </w:r>
      <w:r w:rsidR="002D418E">
        <w:t xml:space="preserve"> and choose the type</w:t>
      </w:r>
      <w:r>
        <w:t>)</w:t>
      </w:r>
    </w:p>
    <w:bookmarkEnd w:id="8"/>
    <w:bookmarkEnd w:id="9"/>
    <w:bookmarkEnd w:id="10"/>
    <w:bookmarkEnd w:id="11"/>
    <w:bookmarkEnd w:id="24"/>
    <w:bookmarkEnd w:id="31"/>
    <w:bookmarkEnd w:id="32"/>
    <w:bookmarkEnd w:id="43"/>
    <w:bookmarkEnd w:id="44"/>
    <w:p w14:paraId="18C77052" w14:textId="77777777" w:rsidR="000E2772" w:rsidRDefault="000E2772" w:rsidP="000E2772">
      <w:pPr>
        <w:pStyle w:val="Heading1"/>
      </w:pPr>
      <w:r w:rsidRPr="000B62D8">
        <w:t>Acknowledgements</w:t>
      </w:r>
    </w:p>
    <w:p w14:paraId="362CACF7" w14:textId="77777777" w:rsidR="000E2772" w:rsidRDefault="000E2772" w:rsidP="000E2772">
      <w:pPr>
        <w:pStyle w:val="Heading1"/>
        <w:rPr>
          <w:rFonts w:cs="Times New Roman"/>
          <w:szCs w:val="24"/>
        </w:rPr>
      </w:pPr>
      <w:r>
        <w:rPr>
          <w:rFonts w:cs="Times New Roman"/>
          <w:szCs w:val="24"/>
        </w:rPr>
        <w:t>References</w:t>
      </w:r>
    </w:p>
    <w:p w14:paraId="6AF45BE4" w14:textId="77777777" w:rsidR="00963ECC" w:rsidRPr="00963ECC" w:rsidRDefault="00963ECC" w:rsidP="00963ECC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In the draft, if you want to cite a paper, please put the paper in our shared folder in Mendeley, and then cite the paper from this folder.</w:t>
      </w:r>
    </w:p>
    <w:p w14:paraId="3B7623B4" w14:textId="77777777" w:rsidR="00303776" w:rsidRDefault="00553B59" w:rsidP="00FA5A3E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eastAsiaTheme="minorEastAsia"/>
          <w:lang w:eastAsia="zh-CN"/>
        </w:rPr>
      </w:pPr>
      <w:r>
        <w:lastRenderedPageBreak/>
        <w:t xml:space="preserve">If you use Mendeley, you can insert the references using the following commands in word: </w:t>
      </w:r>
      <w:r w:rsidR="002D418E">
        <w:t xml:space="preserve">References -&gt; </w:t>
      </w:r>
      <w:r w:rsidR="002D418E">
        <w:rPr>
          <w:rFonts w:eastAsiaTheme="minorEastAsia" w:hint="eastAsia"/>
          <w:lang w:eastAsia="zh-CN"/>
        </w:rPr>
        <w:t>M</w:t>
      </w:r>
      <w:r w:rsidR="002D418E">
        <w:rPr>
          <w:rFonts w:eastAsiaTheme="minorEastAsia"/>
          <w:lang w:eastAsia="zh-CN"/>
        </w:rPr>
        <w:t>endeley -&gt; Insert Bibliography.</w:t>
      </w:r>
    </w:p>
    <w:sectPr w:rsidR="00303776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64AB6" w14:textId="77777777" w:rsidR="005D0974" w:rsidRDefault="005D0974" w:rsidP="00D400C6">
      <w:pPr>
        <w:spacing w:line="240" w:lineRule="auto"/>
      </w:pPr>
      <w:r>
        <w:separator/>
      </w:r>
    </w:p>
  </w:endnote>
  <w:endnote w:type="continuationSeparator" w:id="0">
    <w:p w14:paraId="280CE0C4" w14:textId="77777777" w:rsidR="005D0974" w:rsidRDefault="005D0974" w:rsidP="00D400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A19B" w14:textId="77777777" w:rsidR="00CF34C5" w:rsidRDefault="00CF34C5" w:rsidP="00E964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DBAB39" w14:textId="77777777" w:rsidR="00CF34C5" w:rsidRDefault="00CF34C5" w:rsidP="008C6D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483A8" w14:textId="77777777" w:rsidR="00CF34C5" w:rsidRDefault="00CF34C5" w:rsidP="00E964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21</w:t>
    </w:r>
    <w:r>
      <w:rPr>
        <w:rStyle w:val="PageNumber"/>
      </w:rPr>
      <w:fldChar w:fldCharType="end"/>
    </w:r>
  </w:p>
  <w:p w14:paraId="11EBC7E8" w14:textId="77777777" w:rsidR="00CF34C5" w:rsidRDefault="00CF34C5" w:rsidP="008964F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0DD22" w14:textId="77777777" w:rsidR="005D0974" w:rsidRDefault="005D0974" w:rsidP="00D400C6">
      <w:pPr>
        <w:spacing w:line="240" w:lineRule="auto"/>
      </w:pPr>
      <w:r>
        <w:separator/>
      </w:r>
    </w:p>
  </w:footnote>
  <w:footnote w:type="continuationSeparator" w:id="0">
    <w:p w14:paraId="281030A1" w14:textId="77777777" w:rsidR="005D0974" w:rsidRDefault="005D0974" w:rsidP="00D400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CD50F15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708" w:hanging="708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1416" w:hanging="708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2124" w:hanging="708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2832" w:hanging="708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3540" w:hanging="708"/>
      </w:pPr>
    </w:lvl>
  </w:abstractNum>
  <w:abstractNum w:abstractNumId="12" w15:restartNumberingAfterBreak="0">
    <w:nsid w:val="02005FB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2FC261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E9F0FB1"/>
    <w:multiLevelType w:val="multilevel"/>
    <w:tmpl w:val="C61CB8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66719DB"/>
    <w:multiLevelType w:val="hybridMultilevel"/>
    <w:tmpl w:val="13145DA4"/>
    <w:lvl w:ilvl="0" w:tplc="3D4AADD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2F5AA2"/>
    <w:multiLevelType w:val="hybridMultilevel"/>
    <w:tmpl w:val="9288E5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B15F6F"/>
    <w:multiLevelType w:val="multilevel"/>
    <w:tmpl w:val="D8CCC84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99E4E7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B80795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45142D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58E4063"/>
    <w:multiLevelType w:val="multilevel"/>
    <w:tmpl w:val="F684B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6D705D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931D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39368C"/>
    <w:multiLevelType w:val="hybridMultilevel"/>
    <w:tmpl w:val="EE9092A0"/>
    <w:lvl w:ilvl="0" w:tplc="47D4044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49208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DE4178"/>
    <w:multiLevelType w:val="multilevel"/>
    <w:tmpl w:val="8EB8C6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B75DCB"/>
    <w:multiLevelType w:val="hybridMultilevel"/>
    <w:tmpl w:val="DCCCFDC8"/>
    <w:lvl w:ilvl="0" w:tplc="71F0973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C93AF3"/>
    <w:multiLevelType w:val="multilevel"/>
    <w:tmpl w:val="8EF0F3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853885923">
    <w:abstractNumId w:val="29"/>
  </w:num>
  <w:num w:numId="2" w16cid:durableId="2134710785">
    <w:abstractNumId w:val="33"/>
  </w:num>
  <w:num w:numId="3" w16cid:durableId="130751915">
    <w:abstractNumId w:val="11"/>
  </w:num>
  <w:num w:numId="4" w16cid:durableId="502203536">
    <w:abstractNumId w:val="21"/>
  </w:num>
  <w:num w:numId="5" w16cid:durableId="144955038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0374310">
    <w:abstractNumId w:val="22"/>
  </w:num>
  <w:num w:numId="7" w16cid:durableId="572011713">
    <w:abstractNumId w:val="31"/>
  </w:num>
  <w:num w:numId="8" w16cid:durableId="1073233173">
    <w:abstractNumId w:val="1"/>
  </w:num>
  <w:num w:numId="9" w16cid:durableId="979194315">
    <w:abstractNumId w:val="2"/>
  </w:num>
  <w:num w:numId="10" w16cid:durableId="855776252">
    <w:abstractNumId w:val="3"/>
  </w:num>
  <w:num w:numId="11" w16cid:durableId="1519076600">
    <w:abstractNumId w:val="4"/>
  </w:num>
  <w:num w:numId="12" w16cid:durableId="1547335974">
    <w:abstractNumId w:val="9"/>
  </w:num>
  <w:num w:numId="13" w16cid:durableId="2119449775">
    <w:abstractNumId w:val="5"/>
  </w:num>
  <w:num w:numId="14" w16cid:durableId="2122648812">
    <w:abstractNumId w:val="7"/>
  </w:num>
  <w:num w:numId="15" w16cid:durableId="762840027">
    <w:abstractNumId w:val="6"/>
  </w:num>
  <w:num w:numId="16" w16cid:durableId="462846347">
    <w:abstractNumId w:val="10"/>
  </w:num>
  <w:num w:numId="17" w16cid:durableId="2001881424">
    <w:abstractNumId w:val="8"/>
  </w:num>
  <w:num w:numId="18" w16cid:durableId="1241479714">
    <w:abstractNumId w:val="20"/>
  </w:num>
  <w:num w:numId="19" w16cid:durableId="274866343">
    <w:abstractNumId w:val="28"/>
  </w:num>
  <w:num w:numId="20" w16cid:durableId="2020424603">
    <w:abstractNumId w:val="14"/>
  </w:num>
  <w:num w:numId="21" w16cid:durableId="509175604">
    <w:abstractNumId w:val="0"/>
  </w:num>
  <w:num w:numId="22" w16cid:durableId="1808279963">
    <w:abstractNumId w:val="15"/>
  </w:num>
  <w:num w:numId="23" w16cid:durableId="1127316042">
    <w:abstractNumId w:val="30"/>
  </w:num>
  <w:num w:numId="24" w16cid:durableId="1108501037">
    <w:abstractNumId w:val="36"/>
  </w:num>
  <w:num w:numId="25" w16cid:durableId="1000622855">
    <w:abstractNumId w:val="38"/>
  </w:num>
  <w:num w:numId="26" w16cid:durableId="329022797">
    <w:abstractNumId w:val="19"/>
  </w:num>
  <w:num w:numId="27" w16cid:durableId="1776629056">
    <w:abstractNumId w:val="40"/>
  </w:num>
  <w:num w:numId="28" w16cid:durableId="31803899">
    <w:abstractNumId w:val="34"/>
  </w:num>
  <w:num w:numId="29" w16cid:durableId="700865095">
    <w:abstractNumId w:val="41"/>
  </w:num>
  <w:num w:numId="30" w16cid:durableId="1286497404">
    <w:abstractNumId w:val="17"/>
  </w:num>
  <w:num w:numId="31" w16cid:durableId="1910647706">
    <w:abstractNumId w:val="16"/>
  </w:num>
  <w:num w:numId="32" w16cid:durableId="1788694358">
    <w:abstractNumId w:val="27"/>
  </w:num>
  <w:num w:numId="33" w16cid:durableId="172719569">
    <w:abstractNumId w:val="35"/>
  </w:num>
  <w:num w:numId="34" w16cid:durableId="1741634228">
    <w:abstractNumId w:val="24"/>
  </w:num>
  <w:num w:numId="35" w16cid:durableId="1264387653">
    <w:abstractNumId w:val="32"/>
  </w:num>
  <w:num w:numId="36" w16cid:durableId="100809600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33634279">
    <w:abstractNumId w:val="37"/>
  </w:num>
  <w:num w:numId="38" w16cid:durableId="392434501">
    <w:abstractNumId w:val="26"/>
  </w:num>
  <w:num w:numId="39" w16cid:durableId="1972592995">
    <w:abstractNumId w:val="13"/>
  </w:num>
  <w:num w:numId="40" w16cid:durableId="997271937">
    <w:abstractNumId w:val="39"/>
  </w:num>
  <w:num w:numId="41" w16cid:durableId="1269778110">
    <w:abstractNumId w:val="23"/>
  </w:num>
  <w:num w:numId="42" w16cid:durableId="432676498">
    <w:abstractNumId w:val="25"/>
  </w:num>
  <w:num w:numId="43" w16cid:durableId="83185526">
    <w:abstractNumId w:val="12"/>
  </w:num>
  <w:num w:numId="44" w16cid:durableId="110321598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/>
  <w:attachedTemplate r:id="rId1"/>
  <w:linkStyl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E3NjMxNjc2NzA2NDFU0lEKTi0uzszPAykwNDOsBQBuzXDyLgAAAA=="/>
  </w:docVars>
  <w:rsids>
    <w:rsidRoot w:val="00CE4EB6"/>
    <w:rsid w:val="0000099D"/>
    <w:rsid w:val="00000E7C"/>
    <w:rsid w:val="00003033"/>
    <w:rsid w:val="00005876"/>
    <w:rsid w:val="00005C7E"/>
    <w:rsid w:val="000067F4"/>
    <w:rsid w:val="00006D86"/>
    <w:rsid w:val="00007A4A"/>
    <w:rsid w:val="00007CC2"/>
    <w:rsid w:val="00010416"/>
    <w:rsid w:val="00010575"/>
    <w:rsid w:val="00010897"/>
    <w:rsid w:val="000115C3"/>
    <w:rsid w:val="000116CE"/>
    <w:rsid w:val="000116F2"/>
    <w:rsid w:val="000137E4"/>
    <w:rsid w:val="00013C42"/>
    <w:rsid w:val="000144C9"/>
    <w:rsid w:val="00014871"/>
    <w:rsid w:val="00014FAA"/>
    <w:rsid w:val="000152D2"/>
    <w:rsid w:val="00015551"/>
    <w:rsid w:val="0001646E"/>
    <w:rsid w:val="0001656C"/>
    <w:rsid w:val="00020229"/>
    <w:rsid w:val="0002112C"/>
    <w:rsid w:val="000211B8"/>
    <w:rsid w:val="000216E9"/>
    <w:rsid w:val="00021CD8"/>
    <w:rsid w:val="00021D89"/>
    <w:rsid w:val="000223AA"/>
    <w:rsid w:val="000227E6"/>
    <w:rsid w:val="000235EC"/>
    <w:rsid w:val="00023CA4"/>
    <w:rsid w:val="00023D40"/>
    <w:rsid w:val="00024761"/>
    <w:rsid w:val="00025798"/>
    <w:rsid w:val="000262EC"/>
    <w:rsid w:val="00026804"/>
    <w:rsid w:val="00027092"/>
    <w:rsid w:val="00027DEE"/>
    <w:rsid w:val="00030DA4"/>
    <w:rsid w:val="00033769"/>
    <w:rsid w:val="00033986"/>
    <w:rsid w:val="00033B55"/>
    <w:rsid w:val="00033D96"/>
    <w:rsid w:val="00035B54"/>
    <w:rsid w:val="000361A0"/>
    <w:rsid w:val="00036459"/>
    <w:rsid w:val="0003652D"/>
    <w:rsid w:val="00036F40"/>
    <w:rsid w:val="00037880"/>
    <w:rsid w:val="00037EBB"/>
    <w:rsid w:val="000404D0"/>
    <w:rsid w:val="00041095"/>
    <w:rsid w:val="000417C4"/>
    <w:rsid w:val="00042BE2"/>
    <w:rsid w:val="00042DEF"/>
    <w:rsid w:val="00043211"/>
    <w:rsid w:val="000433F1"/>
    <w:rsid w:val="000435A5"/>
    <w:rsid w:val="00043916"/>
    <w:rsid w:val="00043B2C"/>
    <w:rsid w:val="00044593"/>
    <w:rsid w:val="000457D7"/>
    <w:rsid w:val="00046716"/>
    <w:rsid w:val="00046FCE"/>
    <w:rsid w:val="000472AC"/>
    <w:rsid w:val="00047CC5"/>
    <w:rsid w:val="00050246"/>
    <w:rsid w:val="000507A3"/>
    <w:rsid w:val="000507D7"/>
    <w:rsid w:val="00050B6A"/>
    <w:rsid w:val="00051A59"/>
    <w:rsid w:val="00052331"/>
    <w:rsid w:val="00052BF3"/>
    <w:rsid w:val="00053220"/>
    <w:rsid w:val="00053588"/>
    <w:rsid w:val="00053EA1"/>
    <w:rsid w:val="00054094"/>
    <w:rsid w:val="000549B9"/>
    <w:rsid w:val="00055178"/>
    <w:rsid w:val="00056937"/>
    <w:rsid w:val="00057802"/>
    <w:rsid w:val="00057AF7"/>
    <w:rsid w:val="00057D49"/>
    <w:rsid w:val="0006047D"/>
    <w:rsid w:val="00060897"/>
    <w:rsid w:val="00061458"/>
    <w:rsid w:val="00061DA6"/>
    <w:rsid w:val="00062080"/>
    <w:rsid w:val="00062203"/>
    <w:rsid w:val="0006223A"/>
    <w:rsid w:val="00062548"/>
    <w:rsid w:val="000634EA"/>
    <w:rsid w:val="00063FE6"/>
    <w:rsid w:val="000643DA"/>
    <w:rsid w:val="00064BDC"/>
    <w:rsid w:val="00065068"/>
    <w:rsid w:val="000652FF"/>
    <w:rsid w:val="000653D2"/>
    <w:rsid w:val="0006565D"/>
    <w:rsid w:val="00065ABC"/>
    <w:rsid w:val="00065C0F"/>
    <w:rsid w:val="00065CA4"/>
    <w:rsid w:val="000667BA"/>
    <w:rsid w:val="00070C91"/>
    <w:rsid w:val="0007193E"/>
    <w:rsid w:val="00072CAB"/>
    <w:rsid w:val="00072F91"/>
    <w:rsid w:val="00073986"/>
    <w:rsid w:val="00073DB0"/>
    <w:rsid w:val="00073F5E"/>
    <w:rsid w:val="00074214"/>
    <w:rsid w:val="00074981"/>
    <w:rsid w:val="00074DB5"/>
    <w:rsid w:val="00074F24"/>
    <w:rsid w:val="000750BC"/>
    <w:rsid w:val="000756C4"/>
    <w:rsid w:val="0007589D"/>
    <w:rsid w:val="00075BE8"/>
    <w:rsid w:val="00075FDA"/>
    <w:rsid w:val="00076B20"/>
    <w:rsid w:val="00080DB2"/>
    <w:rsid w:val="000810AD"/>
    <w:rsid w:val="000815CA"/>
    <w:rsid w:val="00081878"/>
    <w:rsid w:val="0008187F"/>
    <w:rsid w:val="0008188F"/>
    <w:rsid w:val="00081B8C"/>
    <w:rsid w:val="00081C4F"/>
    <w:rsid w:val="00081FD0"/>
    <w:rsid w:val="0008233B"/>
    <w:rsid w:val="00082F92"/>
    <w:rsid w:val="00083F12"/>
    <w:rsid w:val="00083F96"/>
    <w:rsid w:val="00084408"/>
    <w:rsid w:val="00084488"/>
    <w:rsid w:val="00084CAB"/>
    <w:rsid w:val="0008512F"/>
    <w:rsid w:val="00085439"/>
    <w:rsid w:val="00085589"/>
    <w:rsid w:val="0008579F"/>
    <w:rsid w:val="000857C3"/>
    <w:rsid w:val="00086597"/>
    <w:rsid w:val="00086A86"/>
    <w:rsid w:val="00086FCF"/>
    <w:rsid w:val="00087E09"/>
    <w:rsid w:val="00090595"/>
    <w:rsid w:val="000912BE"/>
    <w:rsid w:val="0009171E"/>
    <w:rsid w:val="000921E0"/>
    <w:rsid w:val="000925F2"/>
    <w:rsid w:val="0009358A"/>
    <w:rsid w:val="000950E3"/>
    <w:rsid w:val="00096AE9"/>
    <w:rsid w:val="00097778"/>
    <w:rsid w:val="000A06C3"/>
    <w:rsid w:val="000A09DD"/>
    <w:rsid w:val="000A17A0"/>
    <w:rsid w:val="000A185C"/>
    <w:rsid w:val="000A1B43"/>
    <w:rsid w:val="000A2420"/>
    <w:rsid w:val="000A2591"/>
    <w:rsid w:val="000A27F0"/>
    <w:rsid w:val="000A36DC"/>
    <w:rsid w:val="000A4FEB"/>
    <w:rsid w:val="000A6460"/>
    <w:rsid w:val="000A67BB"/>
    <w:rsid w:val="000A68EF"/>
    <w:rsid w:val="000A7CED"/>
    <w:rsid w:val="000A7D7E"/>
    <w:rsid w:val="000A7E71"/>
    <w:rsid w:val="000A7FC6"/>
    <w:rsid w:val="000B1006"/>
    <w:rsid w:val="000B1A18"/>
    <w:rsid w:val="000B2206"/>
    <w:rsid w:val="000B2C45"/>
    <w:rsid w:val="000B31D8"/>
    <w:rsid w:val="000B34FD"/>
    <w:rsid w:val="000B3561"/>
    <w:rsid w:val="000B35D7"/>
    <w:rsid w:val="000B49A1"/>
    <w:rsid w:val="000B5112"/>
    <w:rsid w:val="000B5BF5"/>
    <w:rsid w:val="000B7CCD"/>
    <w:rsid w:val="000B7EAA"/>
    <w:rsid w:val="000C035A"/>
    <w:rsid w:val="000C0985"/>
    <w:rsid w:val="000C15DE"/>
    <w:rsid w:val="000C162D"/>
    <w:rsid w:val="000C25E3"/>
    <w:rsid w:val="000C3138"/>
    <w:rsid w:val="000C3179"/>
    <w:rsid w:val="000C440A"/>
    <w:rsid w:val="000C46E3"/>
    <w:rsid w:val="000C4AA2"/>
    <w:rsid w:val="000C4B7F"/>
    <w:rsid w:val="000C4D83"/>
    <w:rsid w:val="000C5955"/>
    <w:rsid w:val="000C5DA4"/>
    <w:rsid w:val="000C5DC4"/>
    <w:rsid w:val="000C7F19"/>
    <w:rsid w:val="000D19EC"/>
    <w:rsid w:val="000D2179"/>
    <w:rsid w:val="000D2733"/>
    <w:rsid w:val="000D2BB2"/>
    <w:rsid w:val="000D3018"/>
    <w:rsid w:val="000D33FA"/>
    <w:rsid w:val="000D44F2"/>
    <w:rsid w:val="000D49E3"/>
    <w:rsid w:val="000D5B97"/>
    <w:rsid w:val="000D6493"/>
    <w:rsid w:val="000D687F"/>
    <w:rsid w:val="000D7129"/>
    <w:rsid w:val="000E033C"/>
    <w:rsid w:val="000E05F8"/>
    <w:rsid w:val="000E142B"/>
    <w:rsid w:val="000E1C8E"/>
    <w:rsid w:val="000E2242"/>
    <w:rsid w:val="000E22DD"/>
    <w:rsid w:val="000E2610"/>
    <w:rsid w:val="000E2772"/>
    <w:rsid w:val="000E31B4"/>
    <w:rsid w:val="000E34F3"/>
    <w:rsid w:val="000E3692"/>
    <w:rsid w:val="000E3F30"/>
    <w:rsid w:val="000E3FFC"/>
    <w:rsid w:val="000E46B7"/>
    <w:rsid w:val="000E46B9"/>
    <w:rsid w:val="000E4D88"/>
    <w:rsid w:val="000E4EB3"/>
    <w:rsid w:val="000E5A48"/>
    <w:rsid w:val="000E69C7"/>
    <w:rsid w:val="000E6BFC"/>
    <w:rsid w:val="000F0758"/>
    <w:rsid w:val="000F109C"/>
    <w:rsid w:val="000F13C5"/>
    <w:rsid w:val="000F2565"/>
    <w:rsid w:val="000F28D8"/>
    <w:rsid w:val="000F297D"/>
    <w:rsid w:val="000F33C9"/>
    <w:rsid w:val="000F35C6"/>
    <w:rsid w:val="000F46E4"/>
    <w:rsid w:val="000F4889"/>
    <w:rsid w:val="000F55BF"/>
    <w:rsid w:val="000F6640"/>
    <w:rsid w:val="000F7611"/>
    <w:rsid w:val="000F7AD0"/>
    <w:rsid w:val="000F7B6E"/>
    <w:rsid w:val="00100D22"/>
    <w:rsid w:val="001014A4"/>
    <w:rsid w:val="00101998"/>
    <w:rsid w:val="00101D76"/>
    <w:rsid w:val="0010243A"/>
    <w:rsid w:val="00102571"/>
    <w:rsid w:val="001033E8"/>
    <w:rsid w:val="00106D38"/>
    <w:rsid w:val="001074F2"/>
    <w:rsid w:val="00110398"/>
    <w:rsid w:val="00110863"/>
    <w:rsid w:val="00110891"/>
    <w:rsid w:val="001110AA"/>
    <w:rsid w:val="00112BF4"/>
    <w:rsid w:val="00113C22"/>
    <w:rsid w:val="00114448"/>
    <w:rsid w:val="00114FEE"/>
    <w:rsid w:val="0011555A"/>
    <w:rsid w:val="00115AE5"/>
    <w:rsid w:val="00115B9A"/>
    <w:rsid w:val="0011639A"/>
    <w:rsid w:val="0011652F"/>
    <w:rsid w:val="001167FC"/>
    <w:rsid w:val="00117029"/>
    <w:rsid w:val="00117863"/>
    <w:rsid w:val="0012068E"/>
    <w:rsid w:val="00120892"/>
    <w:rsid w:val="00121397"/>
    <w:rsid w:val="001213DC"/>
    <w:rsid w:val="00121BEE"/>
    <w:rsid w:val="0012252C"/>
    <w:rsid w:val="0012353C"/>
    <w:rsid w:val="0012392B"/>
    <w:rsid w:val="00123D4A"/>
    <w:rsid w:val="00123E98"/>
    <w:rsid w:val="00123F25"/>
    <w:rsid w:val="001245D3"/>
    <w:rsid w:val="0012464D"/>
    <w:rsid w:val="00124679"/>
    <w:rsid w:val="0012546F"/>
    <w:rsid w:val="00125510"/>
    <w:rsid w:val="00125596"/>
    <w:rsid w:val="00125D1E"/>
    <w:rsid w:val="00125EEC"/>
    <w:rsid w:val="00126711"/>
    <w:rsid w:val="001267F3"/>
    <w:rsid w:val="00127872"/>
    <w:rsid w:val="00130752"/>
    <w:rsid w:val="0013076D"/>
    <w:rsid w:val="00130877"/>
    <w:rsid w:val="0013104C"/>
    <w:rsid w:val="0013153F"/>
    <w:rsid w:val="001326D4"/>
    <w:rsid w:val="001329CE"/>
    <w:rsid w:val="00133BA9"/>
    <w:rsid w:val="001340CB"/>
    <w:rsid w:val="00134836"/>
    <w:rsid w:val="00134E0A"/>
    <w:rsid w:val="00135A63"/>
    <w:rsid w:val="001369E7"/>
    <w:rsid w:val="001373CE"/>
    <w:rsid w:val="001375B9"/>
    <w:rsid w:val="00137A2F"/>
    <w:rsid w:val="00137DD1"/>
    <w:rsid w:val="001409A8"/>
    <w:rsid w:val="00141239"/>
    <w:rsid w:val="001417CA"/>
    <w:rsid w:val="001420E2"/>
    <w:rsid w:val="001428FB"/>
    <w:rsid w:val="001430AA"/>
    <w:rsid w:val="00143A37"/>
    <w:rsid w:val="00143C9C"/>
    <w:rsid w:val="00143DC2"/>
    <w:rsid w:val="001444FC"/>
    <w:rsid w:val="001449BA"/>
    <w:rsid w:val="00145757"/>
    <w:rsid w:val="00145B74"/>
    <w:rsid w:val="00145CC1"/>
    <w:rsid w:val="00146734"/>
    <w:rsid w:val="00146B52"/>
    <w:rsid w:val="0014756F"/>
    <w:rsid w:val="00150672"/>
    <w:rsid w:val="00152EB0"/>
    <w:rsid w:val="0015301D"/>
    <w:rsid w:val="0015393D"/>
    <w:rsid w:val="00153FCD"/>
    <w:rsid w:val="0015417A"/>
    <w:rsid w:val="00154796"/>
    <w:rsid w:val="00155042"/>
    <w:rsid w:val="0015573B"/>
    <w:rsid w:val="00155BE3"/>
    <w:rsid w:val="00155C19"/>
    <w:rsid w:val="00156134"/>
    <w:rsid w:val="00156AC5"/>
    <w:rsid w:val="00157503"/>
    <w:rsid w:val="00160E1A"/>
    <w:rsid w:val="001610E3"/>
    <w:rsid w:val="00161300"/>
    <w:rsid w:val="00161350"/>
    <w:rsid w:val="00161D9C"/>
    <w:rsid w:val="0016203A"/>
    <w:rsid w:val="0016216B"/>
    <w:rsid w:val="0016294A"/>
    <w:rsid w:val="00162D7E"/>
    <w:rsid w:val="00162DCF"/>
    <w:rsid w:val="0016330B"/>
    <w:rsid w:val="00163BB8"/>
    <w:rsid w:val="0016544F"/>
    <w:rsid w:val="001669EF"/>
    <w:rsid w:val="001670A9"/>
    <w:rsid w:val="001676E7"/>
    <w:rsid w:val="00170269"/>
    <w:rsid w:val="001703A8"/>
    <w:rsid w:val="0017102B"/>
    <w:rsid w:val="0017113D"/>
    <w:rsid w:val="0017153F"/>
    <w:rsid w:val="00171F8E"/>
    <w:rsid w:val="0017267E"/>
    <w:rsid w:val="00173E30"/>
    <w:rsid w:val="00173F67"/>
    <w:rsid w:val="00175951"/>
    <w:rsid w:val="00175BB0"/>
    <w:rsid w:val="001764F6"/>
    <w:rsid w:val="0017680D"/>
    <w:rsid w:val="00176F83"/>
    <w:rsid w:val="0017733B"/>
    <w:rsid w:val="0017749A"/>
    <w:rsid w:val="00177674"/>
    <w:rsid w:val="001777F1"/>
    <w:rsid w:val="00177CD2"/>
    <w:rsid w:val="00180A75"/>
    <w:rsid w:val="00180B0C"/>
    <w:rsid w:val="00180E38"/>
    <w:rsid w:val="0018109E"/>
    <w:rsid w:val="001815B1"/>
    <w:rsid w:val="00182188"/>
    <w:rsid w:val="0018274F"/>
    <w:rsid w:val="00182BD5"/>
    <w:rsid w:val="001841FF"/>
    <w:rsid w:val="00184CE5"/>
    <w:rsid w:val="00186ABE"/>
    <w:rsid w:val="001870FC"/>
    <w:rsid w:val="00187545"/>
    <w:rsid w:val="001875F4"/>
    <w:rsid w:val="00187795"/>
    <w:rsid w:val="00187B53"/>
    <w:rsid w:val="0019025F"/>
    <w:rsid w:val="0019046A"/>
    <w:rsid w:val="00191319"/>
    <w:rsid w:val="0019176E"/>
    <w:rsid w:val="00191F51"/>
    <w:rsid w:val="0019214D"/>
    <w:rsid w:val="0019237F"/>
    <w:rsid w:val="001928E5"/>
    <w:rsid w:val="001931C8"/>
    <w:rsid w:val="001935A8"/>
    <w:rsid w:val="0019367C"/>
    <w:rsid w:val="0019719C"/>
    <w:rsid w:val="001974BE"/>
    <w:rsid w:val="00197ABC"/>
    <w:rsid w:val="001A0BE7"/>
    <w:rsid w:val="001A1E63"/>
    <w:rsid w:val="001A3506"/>
    <w:rsid w:val="001A3A0E"/>
    <w:rsid w:val="001A3B6B"/>
    <w:rsid w:val="001A4821"/>
    <w:rsid w:val="001A5035"/>
    <w:rsid w:val="001A5280"/>
    <w:rsid w:val="001A5827"/>
    <w:rsid w:val="001A5992"/>
    <w:rsid w:val="001A6090"/>
    <w:rsid w:val="001A654D"/>
    <w:rsid w:val="001A6DEF"/>
    <w:rsid w:val="001A74CB"/>
    <w:rsid w:val="001A77FC"/>
    <w:rsid w:val="001A7987"/>
    <w:rsid w:val="001A7AD5"/>
    <w:rsid w:val="001A7B88"/>
    <w:rsid w:val="001B0877"/>
    <w:rsid w:val="001B0A99"/>
    <w:rsid w:val="001B0C6B"/>
    <w:rsid w:val="001B10FD"/>
    <w:rsid w:val="001B1123"/>
    <w:rsid w:val="001B164A"/>
    <w:rsid w:val="001B18C0"/>
    <w:rsid w:val="001B1C9C"/>
    <w:rsid w:val="001B1D4E"/>
    <w:rsid w:val="001B1E73"/>
    <w:rsid w:val="001B2261"/>
    <w:rsid w:val="001B29BD"/>
    <w:rsid w:val="001B2B25"/>
    <w:rsid w:val="001B2CE9"/>
    <w:rsid w:val="001B2EF4"/>
    <w:rsid w:val="001B3946"/>
    <w:rsid w:val="001B3DD7"/>
    <w:rsid w:val="001B53F7"/>
    <w:rsid w:val="001B58A4"/>
    <w:rsid w:val="001B6048"/>
    <w:rsid w:val="001B699C"/>
    <w:rsid w:val="001B72EB"/>
    <w:rsid w:val="001B74CB"/>
    <w:rsid w:val="001C007A"/>
    <w:rsid w:val="001C1764"/>
    <w:rsid w:val="001C1C8B"/>
    <w:rsid w:val="001C1D89"/>
    <w:rsid w:val="001C1F2C"/>
    <w:rsid w:val="001C2D25"/>
    <w:rsid w:val="001C3413"/>
    <w:rsid w:val="001C384E"/>
    <w:rsid w:val="001C4C71"/>
    <w:rsid w:val="001C4F2A"/>
    <w:rsid w:val="001C501B"/>
    <w:rsid w:val="001C5507"/>
    <w:rsid w:val="001C5B8F"/>
    <w:rsid w:val="001C6E8D"/>
    <w:rsid w:val="001C6FB1"/>
    <w:rsid w:val="001C7586"/>
    <w:rsid w:val="001C7A89"/>
    <w:rsid w:val="001C7B64"/>
    <w:rsid w:val="001C7BE1"/>
    <w:rsid w:val="001D08B1"/>
    <w:rsid w:val="001D0B86"/>
    <w:rsid w:val="001D0E0E"/>
    <w:rsid w:val="001D0E36"/>
    <w:rsid w:val="001D0F25"/>
    <w:rsid w:val="001D17F1"/>
    <w:rsid w:val="001D1838"/>
    <w:rsid w:val="001D18FA"/>
    <w:rsid w:val="001D2473"/>
    <w:rsid w:val="001D2836"/>
    <w:rsid w:val="001D2AD5"/>
    <w:rsid w:val="001D2D5C"/>
    <w:rsid w:val="001D4033"/>
    <w:rsid w:val="001D42A2"/>
    <w:rsid w:val="001D55F0"/>
    <w:rsid w:val="001D6005"/>
    <w:rsid w:val="001D6060"/>
    <w:rsid w:val="001D6254"/>
    <w:rsid w:val="001D6ADC"/>
    <w:rsid w:val="001D7485"/>
    <w:rsid w:val="001E0804"/>
    <w:rsid w:val="001E1C77"/>
    <w:rsid w:val="001E1DE4"/>
    <w:rsid w:val="001E2547"/>
    <w:rsid w:val="001E274E"/>
    <w:rsid w:val="001E3841"/>
    <w:rsid w:val="001E4F78"/>
    <w:rsid w:val="001E5A38"/>
    <w:rsid w:val="001E5CD0"/>
    <w:rsid w:val="001E63E8"/>
    <w:rsid w:val="001E6966"/>
    <w:rsid w:val="001E6EA2"/>
    <w:rsid w:val="001E72E9"/>
    <w:rsid w:val="001E762F"/>
    <w:rsid w:val="001E774B"/>
    <w:rsid w:val="001F05F0"/>
    <w:rsid w:val="001F1A88"/>
    <w:rsid w:val="001F288C"/>
    <w:rsid w:val="001F2C8E"/>
    <w:rsid w:val="001F4D0A"/>
    <w:rsid w:val="001F5737"/>
    <w:rsid w:val="001F7370"/>
    <w:rsid w:val="001F75F5"/>
    <w:rsid w:val="001F78D1"/>
    <w:rsid w:val="001F7F39"/>
    <w:rsid w:val="002000FD"/>
    <w:rsid w:val="00201D6E"/>
    <w:rsid w:val="002039B3"/>
    <w:rsid w:val="00203CDF"/>
    <w:rsid w:val="0020443C"/>
    <w:rsid w:val="00204892"/>
    <w:rsid w:val="002048C5"/>
    <w:rsid w:val="002051A3"/>
    <w:rsid w:val="002053CB"/>
    <w:rsid w:val="00205F33"/>
    <w:rsid w:val="002066DD"/>
    <w:rsid w:val="00207392"/>
    <w:rsid w:val="0021018B"/>
    <w:rsid w:val="002101F5"/>
    <w:rsid w:val="002108DE"/>
    <w:rsid w:val="002111CD"/>
    <w:rsid w:val="002119FA"/>
    <w:rsid w:val="0021238A"/>
    <w:rsid w:val="00213E8C"/>
    <w:rsid w:val="00213EF3"/>
    <w:rsid w:val="00215B2A"/>
    <w:rsid w:val="002161AF"/>
    <w:rsid w:val="00216A16"/>
    <w:rsid w:val="002170AD"/>
    <w:rsid w:val="002178AA"/>
    <w:rsid w:val="002178CA"/>
    <w:rsid w:val="0022005E"/>
    <w:rsid w:val="00221CA3"/>
    <w:rsid w:val="00222100"/>
    <w:rsid w:val="00222248"/>
    <w:rsid w:val="0022462C"/>
    <w:rsid w:val="002251B0"/>
    <w:rsid w:val="0022574B"/>
    <w:rsid w:val="002261BE"/>
    <w:rsid w:val="00227C7E"/>
    <w:rsid w:val="00231CFD"/>
    <w:rsid w:val="00233240"/>
    <w:rsid w:val="0023336E"/>
    <w:rsid w:val="002333A1"/>
    <w:rsid w:val="002341C6"/>
    <w:rsid w:val="00234680"/>
    <w:rsid w:val="00234B93"/>
    <w:rsid w:val="00234DB8"/>
    <w:rsid w:val="0023567B"/>
    <w:rsid w:val="00235E72"/>
    <w:rsid w:val="0023630B"/>
    <w:rsid w:val="00236355"/>
    <w:rsid w:val="00236AE9"/>
    <w:rsid w:val="00236B6D"/>
    <w:rsid w:val="002378E7"/>
    <w:rsid w:val="00237AC5"/>
    <w:rsid w:val="00237F10"/>
    <w:rsid w:val="002407FC"/>
    <w:rsid w:val="00241170"/>
    <w:rsid w:val="00243F0B"/>
    <w:rsid w:val="00243FB3"/>
    <w:rsid w:val="00244F91"/>
    <w:rsid w:val="002456A8"/>
    <w:rsid w:val="00245908"/>
    <w:rsid w:val="002467A4"/>
    <w:rsid w:val="00246D1B"/>
    <w:rsid w:val="00246DE2"/>
    <w:rsid w:val="00246FCF"/>
    <w:rsid w:val="00247160"/>
    <w:rsid w:val="002479C4"/>
    <w:rsid w:val="00247C4A"/>
    <w:rsid w:val="002501AF"/>
    <w:rsid w:val="00250968"/>
    <w:rsid w:val="002510F2"/>
    <w:rsid w:val="002519DD"/>
    <w:rsid w:val="00251BE9"/>
    <w:rsid w:val="002522B0"/>
    <w:rsid w:val="0025252B"/>
    <w:rsid w:val="00253939"/>
    <w:rsid w:val="00253EF2"/>
    <w:rsid w:val="00254C7D"/>
    <w:rsid w:val="00255730"/>
    <w:rsid w:val="00255C1E"/>
    <w:rsid w:val="00256147"/>
    <w:rsid w:val="0025614C"/>
    <w:rsid w:val="00256AD3"/>
    <w:rsid w:val="00256CC7"/>
    <w:rsid w:val="002574D5"/>
    <w:rsid w:val="002578EA"/>
    <w:rsid w:val="00257C2D"/>
    <w:rsid w:val="00257D5D"/>
    <w:rsid w:val="00260016"/>
    <w:rsid w:val="00260B46"/>
    <w:rsid w:val="002611C1"/>
    <w:rsid w:val="002613D7"/>
    <w:rsid w:val="00261678"/>
    <w:rsid w:val="00261B9B"/>
    <w:rsid w:val="00262192"/>
    <w:rsid w:val="00262635"/>
    <w:rsid w:val="00262EC8"/>
    <w:rsid w:val="00263BE4"/>
    <w:rsid w:val="002652A9"/>
    <w:rsid w:val="00266095"/>
    <w:rsid w:val="00266D41"/>
    <w:rsid w:val="00270499"/>
    <w:rsid w:val="00271397"/>
    <w:rsid w:val="002715EE"/>
    <w:rsid w:val="00271A30"/>
    <w:rsid w:val="002727AB"/>
    <w:rsid w:val="00273064"/>
    <w:rsid w:val="002730CA"/>
    <w:rsid w:val="0027337C"/>
    <w:rsid w:val="002737D1"/>
    <w:rsid w:val="002737FD"/>
    <w:rsid w:val="00273C97"/>
    <w:rsid w:val="00274ADB"/>
    <w:rsid w:val="002750EA"/>
    <w:rsid w:val="002753AE"/>
    <w:rsid w:val="00275F5C"/>
    <w:rsid w:val="00277D7A"/>
    <w:rsid w:val="00280487"/>
    <w:rsid w:val="0028072A"/>
    <w:rsid w:val="002809ED"/>
    <w:rsid w:val="00281303"/>
    <w:rsid w:val="0028137A"/>
    <w:rsid w:val="00281955"/>
    <w:rsid w:val="00281EC6"/>
    <w:rsid w:val="002826A5"/>
    <w:rsid w:val="00282A93"/>
    <w:rsid w:val="00282BDE"/>
    <w:rsid w:val="002837F3"/>
    <w:rsid w:val="00283A83"/>
    <w:rsid w:val="00284870"/>
    <w:rsid w:val="00285D78"/>
    <w:rsid w:val="00287BD9"/>
    <w:rsid w:val="00290CF4"/>
    <w:rsid w:val="00291079"/>
    <w:rsid w:val="00291217"/>
    <w:rsid w:val="00291499"/>
    <w:rsid w:val="00292EC2"/>
    <w:rsid w:val="00292EE4"/>
    <w:rsid w:val="0029303D"/>
    <w:rsid w:val="002932DB"/>
    <w:rsid w:val="00293A7A"/>
    <w:rsid w:val="00293FFA"/>
    <w:rsid w:val="00294101"/>
    <w:rsid w:val="00294694"/>
    <w:rsid w:val="00294A49"/>
    <w:rsid w:val="00294D0F"/>
    <w:rsid w:val="002953DF"/>
    <w:rsid w:val="00295DB1"/>
    <w:rsid w:val="00296371"/>
    <w:rsid w:val="00296D17"/>
    <w:rsid w:val="00297213"/>
    <w:rsid w:val="002972BE"/>
    <w:rsid w:val="00297C92"/>
    <w:rsid w:val="002A0A3D"/>
    <w:rsid w:val="002A0E56"/>
    <w:rsid w:val="002A1D3C"/>
    <w:rsid w:val="002A1E36"/>
    <w:rsid w:val="002A25E0"/>
    <w:rsid w:val="002A2F23"/>
    <w:rsid w:val="002A33F2"/>
    <w:rsid w:val="002A3563"/>
    <w:rsid w:val="002A48BF"/>
    <w:rsid w:val="002A4D6C"/>
    <w:rsid w:val="002A4DA5"/>
    <w:rsid w:val="002A508C"/>
    <w:rsid w:val="002A53EE"/>
    <w:rsid w:val="002A5639"/>
    <w:rsid w:val="002A7335"/>
    <w:rsid w:val="002B05D2"/>
    <w:rsid w:val="002B13D6"/>
    <w:rsid w:val="002B1634"/>
    <w:rsid w:val="002B23A6"/>
    <w:rsid w:val="002B2710"/>
    <w:rsid w:val="002B30DA"/>
    <w:rsid w:val="002B3217"/>
    <w:rsid w:val="002B37B5"/>
    <w:rsid w:val="002B4B85"/>
    <w:rsid w:val="002B4BAA"/>
    <w:rsid w:val="002B4FFA"/>
    <w:rsid w:val="002B53B6"/>
    <w:rsid w:val="002B60E2"/>
    <w:rsid w:val="002B6CB7"/>
    <w:rsid w:val="002B7ED2"/>
    <w:rsid w:val="002C07DC"/>
    <w:rsid w:val="002C0846"/>
    <w:rsid w:val="002C0D7B"/>
    <w:rsid w:val="002C0F46"/>
    <w:rsid w:val="002C127B"/>
    <w:rsid w:val="002C12D3"/>
    <w:rsid w:val="002C1E30"/>
    <w:rsid w:val="002C1E49"/>
    <w:rsid w:val="002C1F0A"/>
    <w:rsid w:val="002C207A"/>
    <w:rsid w:val="002C2338"/>
    <w:rsid w:val="002C2441"/>
    <w:rsid w:val="002C31F0"/>
    <w:rsid w:val="002C330B"/>
    <w:rsid w:val="002C3562"/>
    <w:rsid w:val="002C36FB"/>
    <w:rsid w:val="002C4911"/>
    <w:rsid w:val="002C67D2"/>
    <w:rsid w:val="002C77C5"/>
    <w:rsid w:val="002D1555"/>
    <w:rsid w:val="002D1949"/>
    <w:rsid w:val="002D2ED8"/>
    <w:rsid w:val="002D3AB5"/>
    <w:rsid w:val="002D418E"/>
    <w:rsid w:val="002D50CB"/>
    <w:rsid w:val="002D5604"/>
    <w:rsid w:val="002D5DAB"/>
    <w:rsid w:val="002D61EF"/>
    <w:rsid w:val="002D75A7"/>
    <w:rsid w:val="002D7E20"/>
    <w:rsid w:val="002E0D42"/>
    <w:rsid w:val="002E1014"/>
    <w:rsid w:val="002E1038"/>
    <w:rsid w:val="002E1868"/>
    <w:rsid w:val="002E1DAF"/>
    <w:rsid w:val="002E1EC6"/>
    <w:rsid w:val="002E20DA"/>
    <w:rsid w:val="002E302B"/>
    <w:rsid w:val="002E30D4"/>
    <w:rsid w:val="002E3144"/>
    <w:rsid w:val="002E3231"/>
    <w:rsid w:val="002E4581"/>
    <w:rsid w:val="002E5411"/>
    <w:rsid w:val="002E60DE"/>
    <w:rsid w:val="002E6357"/>
    <w:rsid w:val="002E65E2"/>
    <w:rsid w:val="002E6642"/>
    <w:rsid w:val="002F01C8"/>
    <w:rsid w:val="002F0FA2"/>
    <w:rsid w:val="002F1F8F"/>
    <w:rsid w:val="002F20D3"/>
    <w:rsid w:val="002F245F"/>
    <w:rsid w:val="002F27C3"/>
    <w:rsid w:val="002F3394"/>
    <w:rsid w:val="002F39E2"/>
    <w:rsid w:val="002F3B78"/>
    <w:rsid w:val="002F3F46"/>
    <w:rsid w:val="002F5061"/>
    <w:rsid w:val="002F61D6"/>
    <w:rsid w:val="002F6904"/>
    <w:rsid w:val="002F73E8"/>
    <w:rsid w:val="002F749D"/>
    <w:rsid w:val="002F7DDB"/>
    <w:rsid w:val="002F7F26"/>
    <w:rsid w:val="00300272"/>
    <w:rsid w:val="003015DE"/>
    <w:rsid w:val="0030165C"/>
    <w:rsid w:val="003024E3"/>
    <w:rsid w:val="00302C86"/>
    <w:rsid w:val="003035FE"/>
    <w:rsid w:val="00303776"/>
    <w:rsid w:val="003038FE"/>
    <w:rsid w:val="00303AB5"/>
    <w:rsid w:val="00303CBB"/>
    <w:rsid w:val="00304296"/>
    <w:rsid w:val="00304911"/>
    <w:rsid w:val="00304B49"/>
    <w:rsid w:val="00305082"/>
    <w:rsid w:val="003052D2"/>
    <w:rsid w:val="00305EB1"/>
    <w:rsid w:val="0030653D"/>
    <w:rsid w:val="00306C3F"/>
    <w:rsid w:val="00307C7F"/>
    <w:rsid w:val="00307DFA"/>
    <w:rsid w:val="00307ED7"/>
    <w:rsid w:val="00310ABB"/>
    <w:rsid w:val="00311241"/>
    <w:rsid w:val="00312404"/>
    <w:rsid w:val="00313892"/>
    <w:rsid w:val="0031427B"/>
    <w:rsid w:val="003142DF"/>
    <w:rsid w:val="00314623"/>
    <w:rsid w:val="00315A8A"/>
    <w:rsid w:val="00316765"/>
    <w:rsid w:val="00316D6F"/>
    <w:rsid w:val="003176B2"/>
    <w:rsid w:val="00317BF1"/>
    <w:rsid w:val="003210AC"/>
    <w:rsid w:val="00321478"/>
    <w:rsid w:val="0032183B"/>
    <w:rsid w:val="0032213D"/>
    <w:rsid w:val="003221B9"/>
    <w:rsid w:val="0032269C"/>
    <w:rsid w:val="00323389"/>
    <w:rsid w:val="0032340A"/>
    <w:rsid w:val="003249B5"/>
    <w:rsid w:val="003249D1"/>
    <w:rsid w:val="00324B5F"/>
    <w:rsid w:val="00325FE8"/>
    <w:rsid w:val="0032605C"/>
    <w:rsid w:val="0032626D"/>
    <w:rsid w:val="003264E4"/>
    <w:rsid w:val="00326768"/>
    <w:rsid w:val="003267ED"/>
    <w:rsid w:val="00326C70"/>
    <w:rsid w:val="0032723A"/>
    <w:rsid w:val="00327987"/>
    <w:rsid w:val="003302B3"/>
    <w:rsid w:val="003316A5"/>
    <w:rsid w:val="00331ABF"/>
    <w:rsid w:val="00331F97"/>
    <w:rsid w:val="003327A1"/>
    <w:rsid w:val="00332974"/>
    <w:rsid w:val="00332BFD"/>
    <w:rsid w:val="00333828"/>
    <w:rsid w:val="00334047"/>
    <w:rsid w:val="0033491A"/>
    <w:rsid w:val="003349C9"/>
    <w:rsid w:val="00334DA6"/>
    <w:rsid w:val="00334EC5"/>
    <w:rsid w:val="00335C6D"/>
    <w:rsid w:val="00336B4B"/>
    <w:rsid w:val="00336E33"/>
    <w:rsid w:val="00336E39"/>
    <w:rsid w:val="00336EE5"/>
    <w:rsid w:val="00336F56"/>
    <w:rsid w:val="00337056"/>
    <w:rsid w:val="00337237"/>
    <w:rsid w:val="00337C08"/>
    <w:rsid w:val="00337D80"/>
    <w:rsid w:val="00337FE0"/>
    <w:rsid w:val="003401B5"/>
    <w:rsid w:val="00341977"/>
    <w:rsid w:val="00341D2F"/>
    <w:rsid w:val="00342F13"/>
    <w:rsid w:val="00343AAD"/>
    <w:rsid w:val="00343CA7"/>
    <w:rsid w:val="003442F7"/>
    <w:rsid w:val="0034512E"/>
    <w:rsid w:val="003451D8"/>
    <w:rsid w:val="003460C9"/>
    <w:rsid w:val="00346523"/>
    <w:rsid w:val="00347891"/>
    <w:rsid w:val="0035009C"/>
    <w:rsid w:val="0035013D"/>
    <w:rsid w:val="003501D8"/>
    <w:rsid w:val="003503AC"/>
    <w:rsid w:val="00351269"/>
    <w:rsid w:val="00351E98"/>
    <w:rsid w:val="00352045"/>
    <w:rsid w:val="00352BAF"/>
    <w:rsid w:val="00352D28"/>
    <w:rsid w:val="0035340C"/>
    <w:rsid w:val="00354210"/>
    <w:rsid w:val="003542D3"/>
    <w:rsid w:val="00354A98"/>
    <w:rsid w:val="00355056"/>
    <w:rsid w:val="00356950"/>
    <w:rsid w:val="0035769F"/>
    <w:rsid w:val="003576D2"/>
    <w:rsid w:val="003579F4"/>
    <w:rsid w:val="00357AC4"/>
    <w:rsid w:val="00357CBC"/>
    <w:rsid w:val="00357CCF"/>
    <w:rsid w:val="003603CF"/>
    <w:rsid w:val="00360826"/>
    <w:rsid w:val="00360AF9"/>
    <w:rsid w:val="003614A6"/>
    <w:rsid w:val="00362163"/>
    <w:rsid w:val="003627AC"/>
    <w:rsid w:val="00362C0F"/>
    <w:rsid w:val="00363083"/>
    <w:rsid w:val="00363505"/>
    <w:rsid w:val="00363BC3"/>
    <w:rsid w:val="00363C29"/>
    <w:rsid w:val="003640D2"/>
    <w:rsid w:val="0036456D"/>
    <w:rsid w:val="00364C03"/>
    <w:rsid w:val="00365FE8"/>
    <w:rsid w:val="00366676"/>
    <w:rsid w:val="00366861"/>
    <w:rsid w:val="003670FE"/>
    <w:rsid w:val="00367A51"/>
    <w:rsid w:val="00367AA8"/>
    <w:rsid w:val="00370BB2"/>
    <w:rsid w:val="00371C53"/>
    <w:rsid w:val="00372ADE"/>
    <w:rsid w:val="0037337F"/>
    <w:rsid w:val="00373768"/>
    <w:rsid w:val="00373F12"/>
    <w:rsid w:val="0037415F"/>
    <w:rsid w:val="003745CB"/>
    <w:rsid w:val="00374A16"/>
    <w:rsid w:val="003754F0"/>
    <w:rsid w:val="0037553D"/>
    <w:rsid w:val="00376075"/>
    <w:rsid w:val="003767B1"/>
    <w:rsid w:val="00376BB8"/>
    <w:rsid w:val="00376C79"/>
    <w:rsid w:val="00376E12"/>
    <w:rsid w:val="003774FD"/>
    <w:rsid w:val="00377D49"/>
    <w:rsid w:val="00377EEC"/>
    <w:rsid w:val="003803D8"/>
    <w:rsid w:val="00380ABE"/>
    <w:rsid w:val="003815CC"/>
    <w:rsid w:val="00381ED8"/>
    <w:rsid w:val="00381F7C"/>
    <w:rsid w:val="0038278C"/>
    <w:rsid w:val="00382B63"/>
    <w:rsid w:val="003834E3"/>
    <w:rsid w:val="003835E1"/>
    <w:rsid w:val="00384DF6"/>
    <w:rsid w:val="003868A3"/>
    <w:rsid w:val="003869AF"/>
    <w:rsid w:val="00386F8F"/>
    <w:rsid w:val="00387274"/>
    <w:rsid w:val="00387890"/>
    <w:rsid w:val="00387F93"/>
    <w:rsid w:val="00392866"/>
    <w:rsid w:val="00392E8C"/>
    <w:rsid w:val="0039305C"/>
    <w:rsid w:val="00393239"/>
    <w:rsid w:val="00393BD1"/>
    <w:rsid w:val="003944A9"/>
    <w:rsid w:val="003958B5"/>
    <w:rsid w:val="00395CDE"/>
    <w:rsid w:val="00396324"/>
    <w:rsid w:val="003967F7"/>
    <w:rsid w:val="00396E2B"/>
    <w:rsid w:val="00397066"/>
    <w:rsid w:val="003971F6"/>
    <w:rsid w:val="003A01A7"/>
    <w:rsid w:val="003A0325"/>
    <w:rsid w:val="003A07CB"/>
    <w:rsid w:val="003A107D"/>
    <w:rsid w:val="003A1220"/>
    <w:rsid w:val="003A125E"/>
    <w:rsid w:val="003A13E9"/>
    <w:rsid w:val="003A3171"/>
    <w:rsid w:val="003A353E"/>
    <w:rsid w:val="003A38C1"/>
    <w:rsid w:val="003A5A06"/>
    <w:rsid w:val="003A7218"/>
    <w:rsid w:val="003A7950"/>
    <w:rsid w:val="003A7C51"/>
    <w:rsid w:val="003B0334"/>
    <w:rsid w:val="003B05D7"/>
    <w:rsid w:val="003B16EF"/>
    <w:rsid w:val="003B2C71"/>
    <w:rsid w:val="003B3FC1"/>
    <w:rsid w:val="003B4ACD"/>
    <w:rsid w:val="003B4EAF"/>
    <w:rsid w:val="003B5972"/>
    <w:rsid w:val="003B5E08"/>
    <w:rsid w:val="003B628A"/>
    <w:rsid w:val="003B68BE"/>
    <w:rsid w:val="003B6901"/>
    <w:rsid w:val="003C1619"/>
    <w:rsid w:val="003C17CC"/>
    <w:rsid w:val="003C2025"/>
    <w:rsid w:val="003C21D4"/>
    <w:rsid w:val="003C31A2"/>
    <w:rsid w:val="003C3485"/>
    <w:rsid w:val="003C3BF0"/>
    <w:rsid w:val="003C4094"/>
    <w:rsid w:val="003C505F"/>
    <w:rsid w:val="003C584D"/>
    <w:rsid w:val="003C5D72"/>
    <w:rsid w:val="003C731D"/>
    <w:rsid w:val="003D01C8"/>
    <w:rsid w:val="003D0D2F"/>
    <w:rsid w:val="003D0F42"/>
    <w:rsid w:val="003D117A"/>
    <w:rsid w:val="003D12A2"/>
    <w:rsid w:val="003D1A9D"/>
    <w:rsid w:val="003D288D"/>
    <w:rsid w:val="003D2EE4"/>
    <w:rsid w:val="003D3368"/>
    <w:rsid w:val="003D39B9"/>
    <w:rsid w:val="003D3E5E"/>
    <w:rsid w:val="003D4FAD"/>
    <w:rsid w:val="003D676C"/>
    <w:rsid w:val="003D6DB7"/>
    <w:rsid w:val="003D748B"/>
    <w:rsid w:val="003D7F15"/>
    <w:rsid w:val="003E00B3"/>
    <w:rsid w:val="003E05B4"/>
    <w:rsid w:val="003E0790"/>
    <w:rsid w:val="003E0C7A"/>
    <w:rsid w:val="003E13D5"/>
    <w:rsid w:val="003E1C7D"/>
    <w:rsid w:val="003E2BBB"/>
    <w:rsid w:val="003E3511"/>
    <w:rsid w:val="003E3705"/>
    <w:rsid w:val="003E3F45"/>
    <w:rsid w:val="003E407A"/>
    <w:rsid w:val="003E41D4"/>
    <w:rsid w:val="003E44EB"/>
    <w:rsid w:val="003E55AD"/>
    <w:rsid w:val="003E56D3"/>
    <w:rsid w:val="003E5F14"/>
    <w:rsid w:val="003E7720"/>
    <w:rsid w:val="003E7950"/>
    <w:rsid w:val="003E7DCA"/>
    <w:rsid w:val="003E7FE7"/>
    <w:rsid w:val="003F0435"/>
    <w:rsid w:val="003F06D5"/>
    <w:rsid w:val="003F0896"/>
    <w:rsid w:val="003F13E0"/>
    <w:rsid w:val="003F153A"/>
    <w:rsid w:val="003F1C61"/>
    <w:rsid w:val="003F1FD4"/>
    <w:rsid w:val="003F2A86"/>
    <w:rsid w:val="003F39CC"/>
    <w:rsid w:val="003F3CE2"/>
    <w:rsid w:val="003F4269"/>
    <w:rsid w:val="003F4770"/>
    <w:rsid w:val="003F507C"/>
    <w:rsid w:val="003F50D2"/>
    <w:rsid w:val="003F5259"/>
    <w:rsid w:val="003F683F"/>
    <w:rsid w:val="003F68B8"/>
    <w:rsid w:val="003F6F49"/>
    <w:rsid w:val="003F7D4E"/>
    <w:rsid w:val="004001BE"/>
    <w:rsid w:val="0040038B"/>
    <w:rsid w:val="004003C6"/>
    <w:rsid w:val="004003F4"/>
    <w:rsid w:val="004014DD"/>
    <w:rsid w:val="004018E6"/>
    <w:rsid w:val="00401E18"/>
    <w:rsid w:val="004021C0"/>
    <w:rsid w:val="00402B6D"/>
    <w:rsid w:val="00402C0B"/>
    <w:rsid w:val="00402D65"/>
    <w:rsid w:val="00402F2C"/>
    <w:rsid w:val="00403CB3"/>
    <w:rsid w:val="0040459F"/>
    <w:rsid w:val="004045E3"/>
    <w:rsid w:val="00404C0E"/>
    <w:rsid w:val="00404C10"/>
    <w:rsid w:val="00405136"/>
    <w:rsid w:val="004059BF"/>
    <w:rsid w:val="00407927"/>
    <w:rsid w:val="00410899"/>
    <w:rsid w:val="00410C08"/>
    <w:rsid w:val="004113B3"/>
    <w:rsid w:val="00411632"/>
    <w:rsid w:val="00411E62"/>
    <w:rsid w:val="004120D5"/>
    <w:rsid w:val="004126E7"/>
    <w:rsid w:val="00413908"/>
    <w:rsid w:val="00413983"/>
    <w:rsid w:val="004140B0"/>
    <w:rsid w:val="0041426D"/>
    <w:rsid w:val="00414B9F"/>
    <w:rsid w:val="00415366"/>
    <w:rsid w:val="004157EB"/>
    <w:rsid w:val="00415CD5"/>
    <w:rsid w:val="0041682C"/>
    <w:rsid w:val="004208EA"/>
    <w:rsid w:val="00421060"/>
    <w:rsid w:val="0042216A"/>
    <w:rsid w:val="00422423"/>
    <w:rsid w:val="0042335A"/>
    <w:rsid w:val="00423FD8"/>
    <w:rsid w:val="004241C0"/>
    <w:rsid w:val="004243FB"/>
    <w:rsid w:val="00424A1B"/>
    <w:rsid w:val="00424AF0"/>
    <w:rsid w:val="00424DBF"/>
    <w:rsid w:val="00426825"/>
    <w:rsid w:val="00426B22"/>
    <w:rsid w:val="00426CE0"/>
    <w:rsid w:val="00427C8D"/>
    <w:rsid w:val="0043010E"/>
    <w:rsid w:val="00430A06"/>
    <w:rsid w:val="00430DC9"/>
    <w:rsid w:val="0043120A"/>
    <w:rsid w:val="004314C3"/>
    <w:rsid w:val="00431C81"/>
    <w:rsid w:val="00432AAF"/>
    <w:rsid w:val="00432CE7"/>
    <w:rsid w:val="00433318"/>
    <w:rsid w:val="00433DDA"/>
    <w:rsid w:val="0043496E"/>
    <w:rsid w:val="00434C4B"/>
    <w:rsid w:val="0043504A"/>
    <w:rsid w:val="00435579"/>
    <w:rsid w:val="00435A6F"/>
    <w:rsid w:val="004362EB"/>
    <w:rsid w:val="0043655D"/>
    <w:rsid w:val="0043711B"/>
    <w:rsid w:val="004377C0"/>
    <w:rsid w:val="00437A77"/>
    <w:rsid w:val="00440E88"/>
    <w:rsid w:val="004415BA"/>
    <w:rsid w:val="0044220F"/>
    <w:rsid w:val="00443213"/>
    <w:rsid w:val="004432A7"/>
    <w:rsid w:val="00443B18"/>
    <w:rsid w:val="00445613"/>
    <w:rsid w:val="0044588E"/>
    <w:rsid w:val="00445BDC"/>
    <w:rsid w:val="00446921"/>
    <w:rsid w:val="00446A90"/>
    <w:rsid w:val="00446DED"/>
    <w:rsid w:val="004471C5"/>
    <w:rsid w:val="0044756A"/>
    <w:rsid w:val="0044768C"/>
    <w:rsid w:val="00447D76"/>
    <w:rsid w:val="0045051B"/>
    <w:rsid w:val="00450634"/>
    <w:rsid w:val="00450C55"/>
    <w:rsid w:val="0045147F"/>
    <w:rsid w:val="0045164B"/>
    <w:rsid w:val="004525BF"/>
    <w:rsid w:val="00452D8B"/>
    <w:rsid w:val="00452E10"/>
    <w:rsid w:val="00452EE9"/>
    <w:rsid w:val="004537A2"/>
    <w:rsid w:val="00453C8A"/>
    <w:rsid w:val="00454C27"/>
    <w:rsid w:val="00455029"/>
    <w:rsid w:val="00455093"/>
    <w:rsid w:val="00455519"/>
    <w:rsid w:val="0045587D"/>
    <w:rsid w:val="00455E50"/>
    <w:rsid w:val="00455E6A"/>
    <w:rsid w:val="00457839"/>
    <w:rsid w:val="0046014F"/>
    <w:rsid w:val="004608A5"/>
    <w:rsid w:val="0046152B"/>
    <w:rsid w:val="00461CBD"/>
    <w:rsid w:val="00461FF3"/>
    <w:rsid w:val="00462574"/>
    <w:rsid w:val="00463411"/>
    <w:rsid w:val="00463C25"/>
    <w:rsid w:val="004647C5"/>
    <w:rsid w:val="004653A1"/>
    <w:rsid w:val="0046541B"/>
    <w:rsid w:val="00465586"/>
    <w:rsid w:val="00465C12"/>
    <w:rsid w:val="00466112"/>
    <w:rsid w:val="00466BFF"/>
    <w:rsid w:val="00467156"/>
    <w:rsid w:val="00467ECD"/>
    <w:rsid w:val="00467EF1"/>
    <w:rsid w:val="004706D2"/>
    <w:rsid w:val="004712A4"/>
    <w:rsid w:val="004728B6"/>
    <w:rsid w:val="00473283"/>
    <w:rsid w:val="004735DB"/>
    <w:rsid w:val="00473648"/>
    <w:rsid w:val="00473652"/>
    <w:rsid w:val="004736BE"/>
    <w:rsid w:val="00473AB0"/>
    <w:rsid w:val="00473B66"/>
    <w:rsid w:val="00474078"/>
    <w:rsid w:val="00474203"/>
    <w:rsid w:val="004762EF"/>
    <w:rsid w:val="0047642F"/>
    <w:rsid w:val="00476884"/>
    <w:rsid w:val="00477330"/>
    <w:rsid w:val="00477986"/>
    <w:rsid w:val="00477DAE"/>
    <w:rsid w:val="004802AC"/>
    <w:rsid w:val="0048080E"/>
    <w:rsid w:val="004813C9"/>
    <w:rsid w:val="0048147D"/>
    <w:rsid w:val="0048187E"/>
    <w:rsid w:val="00481D15"/>
    <w:rsid w:val="00483574"/>
    <w:rsid w:val="00483A5D"/>
    <w:rsid w:val="0048431F"/>
    <w:rsid w:val="00484498"/>
    <w:rsid w:val="00484D3F"/>
    <w:rsid w:val="004851E3"/>
    <w:rsid w:val="00485298"/>
    <w:rsid w:val="004854F5"/>
    <w:rsid w:val="0048595E"/>
    <w:rsid w:val="00485A0A"/>
    <w:rsid w:val="0048605B"/>
    <w:rsid w:val="004860DC"/>
    <w:rsid w:val="00486CEF"/>
    <w:rsid w:val="0048759A"/>
    <w:rsid w:val="00487858"/>
    <w:rsid w:val="0048797C"/>
    <w:rsid w:val="004903BA"/>
    <w:rsid w:val="00490B82"/>
    <w:rsid w:val="00490F70"/>
    <w:rsid w:val="004917D8"/>
    <w:rsid w:val="0049273E"/>
    <w:rsid w:val="00492764"/>
    <w:rsid w:val="00494DB3"/>
    <w:rsid w:val="00494F31"/>
    <w:rsid w:val="00495AB3"/>
    <w:rsid w:val="00495CDF"/>
    <w:rsid w:val="00495DF9"/>
    <w:rsid w:val="00495F71"/>
    <w:rsid w:val="00496835"/>
    <w:rsid w:val="00496CD3"/>
    <w:rsid w:val="0049704A"/>
    <w:rsid w:val="004974D4"/>
    <w:rsid w:val="00497FD2"/>
    <w:rsid w:val="004A0231"/>
    <w:rsid w:val="004A1A14"/>
    <w:rsid w:val="004A434A"/>
    <w:rsid w:val="004A48CF"/>
    <w:rsid w:val="004A4D01"/>
    <w:rsid w:val="004A4FFE"/>
    <w:rsid w:val="004A5B92"/>
    <w:rsid w:val="004A66FD"/>
    <w:rsid w:val="004A6C65"/>
    <w:rsid w:val="004B0130"/>
    <w:rsid w:val="004B0419"/>
    <w:rsid w:val="004B044E"/>
    <w:rsid w:val="004B104C"/>
    <w:rsid w:val="004B1E44"/>
    <w:rsid w:val="004B3539"/>
    <w:rsid w:val="004B39C6"/>
    <w:rsid w:val="004B4D1C"/>
    <w:rsid w:val="004B5795"/>
    <w:rsid w:val="004B5E6E"/>
    <w:rsid w:val="004B6576"/>
    <w:rsid w:val="004B7006"/>
    <w:rsid w:val="004B7553"/>
    <w:rsid w:val="004B7D0C"/>
    <w:rsid w:val="004C0A1E"/>
    <w:rsid w:val="004C2128"/>
    <w:rsid w:val="004C2F8D"/>
    <w:rsid w:val="004C3186"/>
    <w:rsid w:val="004C3576"/>
    <w:rsid w:val="004C3DE7"/>
    <w:rsid w:val="004C584B"/>
    <w:rsid w:val="004C5E1A"/>
    <w:rsid w:val="004C6130"/>
    <w:rsid w:val="004C64C8"/>
    <w:rsid w:val="004C6542"/>
    <w:rsid w:val="004C6B94"/>
    <w:rsid w:val="004C7A9C"/>
    <w:rsid w:val="004D0299"/>
    <w:rsid w:val="004D08A3"/>
    <w:rsid w:val="004D1A5B"/>
    <w:rsid w:val="004D1E41"/>
    <w:rsid w:val="004D3CAE"/>
    <w:rsid w:val="004D3F34"/>
    <w:rsid w:val="004D4572"/>
    <w:rsid w:val="004D491B"/>
    <w:rsid w:val="004D4C18"/>
    <w:rsid w:val="004D548B"/>
    <w:rsid w:val="004D560C"/>
    <w:rsid w:val="004D5943"/>
    <w:rsid w:val="004D60D8"/>
    <w:rsid w:val="004D6724"/>
    <w:rsid w:val="004D7BF2"/>
    <w:rsid w:val="004E074A"/>
    <w:rsid w:val="004E0A7E"/>
    <w:rsid w:val="004E1FC3"/>
    <w:rsid w:val="004E2227"/>
    <w:rsid w:val="004E350F"/>
    <w:rsid w:val="004E37E0"/>
    <w:rsid w:val="004E491C"/>
    <w:rsid w:val="004E4E51"/>
    <w:rsid w:val="004E523A"/>
    <w:rsid w:val="004E607A"/>
    <w:rsid w:val="004E6650"/>
    <w:rsid w:val="004E70E8"/>
    <w:rsid w:val="004E72A7"/>
    <w:rsid w:val="004E73A0"/>
    <w:rsid w:val="004F02D7"/>
    <w:rsid w:val="004F225A"/>
    <w:rsid w:val="004F3497"/>
    <w:rsid w:val="004F5160"/>
    <w:rsid w:val="004F57A6"/>
    <w:rsid w:val="004F5FEC"/>
    <w:rsid w:val="004F6305"/>
    <w:rsid w:val="004F674F"/>
    <w:rsid w:val="004F6DEF"/>
    <w:rsid w:val="004F6FDF"/>
    <w:rsid w:val="00500366"/>
    <w:rsid w:val="005003C9"/>
    <w:rsid w:val="0050113F"/>
    <w:rsid w:val="00501AC2"/>
    <w:rsid w:val="005022A0"/>
    <w:rsid w:val="00503386"/>
    <w:rsid w:val="0050363A"/>
    <w:rsid w:val="00503E06"/>
    <w:rsid w:val="00503F60"/>
    <w:rsid w:val="0050419A"/>
    <w:rsid w:val="0050474D"/>
    <w:rsid w:val="00504C76"/>
    <w:rsid w:val="0050538C"/>
    <w:rsid w:val="00505EB5"/>
    <w:rsid w:val="00506480"/>
    <w:rsid w:val="00506FAC"/>
    <w:rsid w:val="00507950"/>
    <w:rsid w:val="005100A3"/>
    <w:rsid w:val="00510A41"/>
    <w:rsid w:val="00510F28"/>
    <w:rsid w:val="005122AE"/>
    <w:rsid w:val="00512F26"/>
    <w:rsid w:val="00512FDD"/>
    <w:rsid w:val="00513310"/>
    <w:rsid w:val="00513401"/>
    <w:rsid w:val="00513428"/>
    <w:rsid w:val="005135EA"/>
    <w:rsid w:val="00513CC4"/>
    <w:rsid w:val="0051456B"/>
    <w:rsid w:val="00514934"/>
    <w:rsid w:val="005150E9"/>
    <w:rsid w:val="00515AC4"/>
    <w:rsid w:val="00516159"/>
    <w:rsid w:val="00520992"/>
    <w:rsid w:val="005218B8"/>
    <w:rsid w:val="005218EB"/>
    <w:rsid w:val="00522A94"/>
    <w:rsid w:val="00524288"/>
    <w:rsid w:val="005248FC"/>
    <w:rsid w:val="00524C66"/>
    <w:rsid w:val="00525325"/>
    <w:rsid w:val="005257E1"/>
    <w:rsid w:val="005266EF"/>
    <w:rsid w:val="00526814"/>
    <w:rsid w:val="00527B17"/>
    <w:rsid w:val="00527EE1"/>
    <w:rsid w:val="00531812"/>
    <w:rsid w:val="00531B79"/>
    <w:rsid w:val="00532D11"/>
    <w:rsid w:val="005331D1"/>
    <w:rsid w:val="00533AD5"/>
    <w:rsid w:val="005356DA"/>
    <w:rsid w:val="00535A41"/>
    <w:rsid w:val="00535B40"/>
    <w:rsid w:val="00536500"/>
    <w:rsid w:val="005366C2"/>
    <w:rsid w:val="005367C3"/>
    <w:rsid w:val="00536AA6"/>
    <w:rsid w:val="00536CB3"/>
    <w:rsid w:val="00537515"/>
    <w:rsid w:val="005377C3"/>
    <w:rsid w:val="00540158"/>
    <w:rsid w:val="00540EFA"/>
    <w:rsid w:val="00541BA2"/>
    <w:rsid w:val="00541C7C"/>
    <w:rsid w:val="00541EB2"/>
    <w:rsid w:val="00541F5F"/>
    <w:rsid w:val="00542535"/>
    <w:rsid w:val="0054399B"/>
    <w:rsid w:val="005439DD"/>
    <w:rsid w:val="00543C20"/>
    <w:rsid w:val="00544302"/>
    <w:rsid w:val="00544E5D"/>
    <w:rsid w:val="00545C8D"/>
    <w:rsid w:val="005463DA"/>
    <w:rsid w:val="005467B4"/>
    <w:rsid w:val="00546D5F"/>
    <w:rsid w:val="00547960"/>
    <w:rsid w:val="00550717"/>
    <w:rsid w:val="005508FE"/>
    <w:rsid w:val="00550DB4"/>
    <w:rsid w:val="00550FC8"/>
    <w:rsid w:val="005520C7"/>
    <w:rsid w:val="005523A1"/>
    <w:rsid w:val="005531E6"/>
    <w:rsid w:val="005534C9"/>
    <w:rsid w:val="00553B59"/>
    <w:rsid w:val="00553F37"/>
    <w:rsid w:val="00553F8F"/>
    <w:rsid w:val="00554484"/>
    <w:rsid w:val="00554BD1"/>
    <w:rsid w:val="00554DA3"/>
    <w:rsid w:val="005555F5"/>
    <w:rsid w:val="0055660B"/>
    <w:rsid w:val="0055699C"/>
    <w:rsid w:val="00556B54"/>
    <w:rsid w:val="005572BA"/>
    <w:rsid w:val="00557A0A"/>
    <w:rsid w:val="00557A3B"/>
    <w:rsid w:val="00557B0E"/>
    <w:rsid w:val="00562AF1"/>
    <w:rsid w:val="0056311F"/>
    <w:rsid w:val="00563394"/>
    <w:rsid w:val="00563948"/>
    <w:rsid w:val="005644E4"/>
    <w:rsid w:val="005647FC"/>
    <w:rsid w:val="00565E35"/>
    <w:rsid w:val="00567D5B"/>
    <w:rsid w:val="00570462"/>
    <w:rsid w:val="00570FA3"/>
    <w:rsid w:val="005714D3"/>
    <w:rsid w:val="00571E55"/>
    <w:rsid w:val="00571E72"/>
    <w:rsid w:val="005722DA"/>
    <w:rsid w:val="005724F3"/>
    <w:rsid w:val="00572C68"/>
    <w:rsid w:val="00573161"/>
    <w:rsid w:val="005735CF"/>
    <w:rsid w:val="0057382B"/>
    <w:rsid w:val="0057387E"/>
    <w:rsid w:val="0057401C"/>
    <w:rsid w:val="00574325"/>
    <w:rsid w:val="00574596"/>
    <w:rsid w:val="00575C77"/>
    <w:rsid w:val="005762A9"/>
    <w:rsid w:val="00577A65"/>
    <w:rsid w:val="00580283"/>
    <w:rsid w:val="005806D1"/>
    <w:rsid w:val="00580854"/>
    <w:rsid w:val="00583051"/>
    <w:rsid w:val="00583319"/>
    <w:rsid w:val="00583D95"/>
    <w:rsid w:val="00583DA7"/>
    <w:rsid w:val="00584129"/>
    <w:rsid w:val="00585434"/>
    <w:rsid w:val="005855F8"/>
    <w:rsid w:val="005858B5"/>
    <w:rsid w:val="00585A48"/>
    <w:rsid w:val="00585B86"/>
    <w:rsid w:val="00585BCE"/>
    <w:rsid w:val="00585DDB"/>
    <w:rsid w:val="00586661"/>
    <w:rsid w:val="005902C6"/>
    <w:rsid w:val="00590DE3"/>
    <w:rsid w:val="00590E3D"/>
    <w:rsid w:val="00591245"/>
    <w:rsid w:val="00591291"/>
    <w:rsid w:val="00591829"/>
    <w:rsid w:val="005923F5"/>
    <w:rsid w:val="00592C52"/>
    <w:rsid w:val="005935D7"/>
    <w:rsid w:val="00594522"/>
    <w:rsid w:val="005949AA"/>
    <w:rsid w:val="00595281"/>
    <w:rsid w:val="00595AC1"/>
    <w:rsid w:val="00595CF8"/>
    <w:rsid w:val="00597006"/>
    <w:rsid w:val="005A04BA"/>
    <w:rsid w:val="005A09B3"/>
    <w:rsid w:val="005A121B"/>
    <w:rsid w:val="005A1680"/>
    <w:rsid w:val="005A1B96"/>
    <w:rsid w:val="005A2846"/>
    <w:rsid w:val="005A2FFB"/>
    <w:rsid w:val="005A3650"/>
    <w:rsid w:val="005A4736"/>
    <w:rsid w:val="005A4A5A"/>
    <w:rsid w:val="005A4BB0"/>
    <w:rsid w:val="005A5276"/>
    <w:rsid w:val="005A542D"/>
    <w:rsid w:val="005A57B0"/>
    <w:rsid w:val="005A5881"/>
    <w:rsid w:val="005A5947"/>
    <w:rsid w:val="005A61D4"/>
    <w:rsid w:val="005A78C3"/>
    <w:rsid w:val="005B07E0"/>
    <w:rsid w:val="005B089C"/>
    <w:rsid w:val="005B0A5F"/>
    <w:rsid w:val="005B0DE9"/>
    <w:rsid w:val="005B0EDF"/>
    <w:rsid w:val="005B106D"/>
    <w:rsid w:val="005B375D"/>
    <w:rsid w:val="005B3968"/>
    <w:rsid w:val="005B46B5"/>
    <w:rsid w:val="005B4C08"/>
    <w:rsid w:val="005B52F3"/>
    <w:rsid w:val="005B5507"/>
    <w:rsid w:val="005B5A49"/>
    <w:rsid w:val="005B5C59"/>
    <w:rsid w:val="005B6907"/>
    <w:rsid w:val="005B6E15"/>
    <w:rsid w:val="005B7FDA"/>
    <w:rsid w:val="005B7FF7"/>
    <w:rsid w:val="005C002D"/>
    <w:rsid w:val="005C043F"/>
    <w:rsid w:val="005C24A8"/>
    <w:rsid w:val="005C2CC8"/>
    <w:rsid w:val="005C4656"/>
    <w:rsid w:val="005C4C74"/>
    <w:rsid w:val="005C4DEC"/>
    <w:rsid w:val="005C5BD1"/>
    <w:rsid w:val="005C5DD5"/>
    <w:rsid w:val="005C6831"/>
    <w:rsid w:val="005C6A41"/>
    <w:rsid w:val="005C734A"/>
    <w:rsid w:val="005C79EE"/>
    <w:rsid w:val="005D0974"/>
    <w:rsid w:val="005D30AA"/>
    <w:rsid w:val="005D4236"/>
    <w:rsid w:val="005D5A3E"/>
    <w:rsid w:val="005D651C"/>
    <w:rsid w:val="005D6593"/>
    <w:rsid w:val="005D7C71"/>
    <w:rsid w:val="005E0C8D"/>
    <w:rsid w:val="005E145B"/>
    <w:rsid w:val="005E21CE"/>
    <w:rsid w:val="005E286C"/>
    <w:rsid w:val="005E2FA3"/>
    <w:rsid w:val="005E33AA"/>
    <w:rsid w:val="005E3DBC"/>
    <w:rsid w:val="005E3F54"/>
    <w:rsid w:val="005E4B8F"/>
    <w:rsid w:val="005E52A9"/>
    <w:rsid w:val="005E657B"/>
    <w:rsid w:val="005E6694"/>
    <w:rsid w:val="005E71DE"/>
    <w:rsid w:val="005E7780"/>
    <w:rsid w:val="005E7BC0"/>
    <w:rsid w:val="005E7D08"/>
    <w:rsid w:val="005F105E"/>
    <w:rsid w:val="005F229F"/>
    <w:rsid w:val="005F2613"/>
    <w:rsid w:val="005F285A"/>
    <w:rsid w:val="005F2E8D"/>
    <w:rsid w:val="005F38DA"/>
    <w:rsid w:val="005F3A86"/>
    <w:rsid w:val="005F3D60"/>
    <w:rsid w:val="005F3FDB"/>
    <w:rsid w:val="005F4371"/>
    <w:rsid w:val="005F4986"/>
    <w:rsid w:val="005F4A97"/>
    <w:rsid w:val="005F547C"/>
    <w:rsid w:val="005F5B97"/>
    <w:rsid w:val="005F5BF7"/>
    <w:rsid w:val="005F5E33"/>
    <w:rsid w:val="0060165C"/>
    <w:rsid w:val="0060270E"/>
    <w:rsid w:val="0060273F"/>
    <w:rsid w:val="00603009"/>
    <w:rsid w:val="006032D2"/>
    <w:rsid w:val="00603343"/>
    <w:rsid w:val="0060355A"/>
    <w:rsid w:val="00603625"/>
    <w:rsid w:val="0060393D"/>
    <w:rsid w:val="00603B89"/>
    <w:rsid w:val="00603F6D"/>
    <w:rsid w:val="00604210"/>
    <w:rsid w:val="00604574"/>
    <w:rsid w:val="0060552F"/>
    <w:rsid w:val="00605A0F"/>
    <w:rsid w:val="0060617E"/>
    <w:rsid w:val="00606799"/>
    <w:rsid w:val="00607013"/>
    <w:rsid w:val="0060788A"/>
    <w:rsid w:val="006105D9"/>
    <w:rsid w:val="006107FE"/>
    <w:rsid w:val="00610BB8"/>
    <w:rsid w:val="00611AE1"/>
    <w:rsid w:val="00611E72"/>
    <w:rsid w:val="00612328"/>
    <w:rsid w:val="00612BC2"/>
    <w:rsid w:val="00613C40"/>
    <w:rsid w:val="00614371"/>
    <w:rsid w:val="00614721"/>
    <w:rsid w:val="006148A7"/>
    <w:rsid w:val="00614A9C"/>
    <w:rsid w:val="00614B24"/>
    <w:rsid w:val="00615C90"/>
    <w:rsid w:val="006163BD"/>
    <w:rsid w:val="00616E25"/>
    <w:rsid w:val="00617AA4"/>
    <w:rsid w:val="00617CCA"/>
    <w:rsid w:val="00620069"/>
    <w:rsid w:val="00620BFF"/>
    <w:rsid w:val="00622D80"/>
    <w:rsid w:val="006238AD"/>
    <w:rsid w:val="00625657"/>
    <w:rsid w:val="0062623E"/>
    <w:rsid w:val="00626350"/>
    <w:rsid w:val="00627324"/>
    <w:rsid w:val="00627BD6"/>
    <w:rsid w:val="00627FE0"/>
    <w:rsid w:val="00627FF9"/>
    <w:rsid w:val="006309E2"/>
    <w:rsid w:val="00630FE5"/>
    <w:rsid w:val="00631999"/>
    <w:rsid w:val="00632197"/>
    <w:rsid w:val="006323D2"/>
    <w:rsid w:val="0063352F"/>
    <w:rsid w:val="00633A8F"/>
    <w:rsid w:val="006346C0"/>
    <w:rsid w:val="00634BFE"/>
    <w:rsid w:val="006351A3"/>
    <w:rsid w:val="00635200"/>
    <w:rsid w:val="006353E0"/>
    <w:rsid w:val="006354E1"/>
    <w:rsid w:val="0063570B"/>
    <w:rsid w:val="00635CD6"/>
    <w:rsid w:val="00636090"/>
    <w:rsid w:val="006364EC"/>
    <w:rsid w:val="00636922"/>
    <w:rsid w:val="00636CCE"/>
    <w:rsid w:val="0063733E"/>
    <w:rsid w:val="006403EB"/>
    <w:rsid w:val="006407EB"/>
    <w:rsid w:val="0064108F"/>
    <w:rsid w:val="0064131F"/>
    <w:rsid w:val="00642196"/>
    <w:rsid w:val="0064248F"/>
    <w:rsid w:val="00642A63"/>
    <w:rsid w:val="00642C60"/>
    <w:rsid w:val="00642DF7"/>
    <w:rsid w:val="00643E4D"/>
    <w:rsid w:val="00644AF5"/>
    <w:rsid w:val="00644D79"/>
    <w:rsid w:val="00645B9E"/>
    <w:rsid w:val="00645C78"/>
    <w:rsid w:val="006472CC"/>
    <w:rsid w:val="006477C2"/>
    <w:rsid w:val="00647D7D"/>
    <w:rsid w:val="00647DCC"/>
    <w:rsid w:val="00647E1A"/>
    <w:rsid w:val="0065048D"/>
    <w:rsid w:val="00650A1D"/>
    <w:rsid w:val="00650AE7"/>
    <w:rsid w:val="00650B21"/>
    <w:rsid w:val="00650E36"/>
    <w:rsid w:val="006512AA"/>
    <w:rsid w:val="0065136B"/>
    <w:rsid w:val="00651413"/>
    <w:rsid w:val="00651A9A"/>
    <w:rsid w:val="00651DEB"/>
    <w:rsid w:val="006522ED"/>
    <w:rsid w:val="006524C2"/>
    <w:rsid w:val="00652DCC"/>
    <w:rsid w:val="0065316B"/>
    <w:rsid w:val="00653856"/>
    <w:rsid w:val="006538EE"/>
    <w:rsid w:val="00653DAF"/>
    <w:rsid w:val="00654479"/>
    <w:rsid w:val="006546E4"/>
    <w:rsid w:val="00654756"/>
    <w:rsid w:val="0065516E"/>
    <w:rsid w:val="00655624"/>
    <w:rsid w:val="00656515"/>
    <w:rsid w:val="00657A8A"/>
    <w:rsid w:val="00660D60"/>
    <w:rsid w:val="0066141B"/>
    <w:rsid w:val="00661B7C"/>
    <w:rsid w:val="00661D57"/>
    <w:rsid w:val="00661EB8"/>
    <w:rsid w:val="0066315D"/>
    <w:rsid w:val="006631A9"/>
    <w:rsid w:val="00663AF9"/>
    <w:rsid w:val="00663FF7"/>
    <w:rsid w:val="006643C8"/>
    <w:rsid w:val="00664F74"/>
    <w:rsid w:val="00665377"/>
    <w:rsid w:val="006658E1"/>
    <w:rsid w:val="0066590F"/>
    <w:rsid w:val="00666065"/>
    <w:rsid w:val="00666A8D"/>
    <w:rsid w:val="00667056"/>
    <w:rsid w:val="00670291"/>
    <w:rsid w:val="00670423"/>
    <w:rsid w:val="0067049B"/>
    <w:rsid w:val="0067109F"/>
    <w:rsid w:val="0067159E"/>
    <w:rsid w:val="006716A1"/>
    <w:rsid w:val="00672399"/>
    <w:rsid w:val="00672F41"/>
    <w:rsid w:val="006732F2"/>
    <w:rsid w:val="00673CDC"/>
    <w:rsid w:val="00673DA1"/>
    <w:rsid w:val="00673F7C"/>
    <w:rsid w:val="00674516"/>
    <w:rsid w:val="00675DB5"/>
    <w:rsid w:val="006767AB"/>
    <w:rsid w:val="00676A73"/>
    <w:rsid w:val="00676E20"/>
    <w:rsid w:val="00677B27"/>
    <w:rsid w:val="0068047B"/>
    <w:rsid w:val="00680A16"/>
    <w:rsid w:val="00680F5D"/>
    <w:rsid w:val="00681B8C"/>
    <w:rsid w:val="00681D0B"/>
    <w:rsid w:val="00682B3E"/>
    <w:rsid w:val="00682F07"/>
    <w:rsid w:val="00684356"/>
    <w:rsid w:val="006849DB"/>
    <w:rsid w:val="00684A4E"/>
    <w:rsid w:val="006850A6"/>
    <w:rsid w:val="00685134"/>
    <w:rsid w:val="00685C16"/>
    <w:rsid w:val="00686258"/>
    <w:rsid w:val="00687BCA"/>
    <w:rsid w:val="00687F04"/>
    <w:rsid w:val="00690186"/>
    <w:rsid w:val="006901BD"/>
    <w:rsid w:val="00690CBE"/>
    <w:rsid w:val="00690E37"/>
    <w:rsid w:val="00690FF0"/>
    <w:rsid w:val="0069176A"/>
    <w:rsid w:val="00691A4B"/>
    <w:rsid w:val="00691E8F"/>
    <w:rsid w:val="00693903"/>
    <w:rsid w:val="00693D41"/>
    <w:rsid w:val="006942A3"/>
    <w:rsid w:val="006942CA"/>
    <w:rsid w:val="006944BA"/>
    <w:rsid w:val="006956BD"/>
    <w:rsid w:val="00695B8A"/>
    <w:rsid w:val="006976B0"/>
    <w:rsid w:val="00697B17"/>
    <w:rsid w:val="00697B5C"/>
    <w:rsid w:val="006A13BF"/>
    <w:rsid w:val="006A23D6"/>
    <w:rsid w:val="006A2D41"/>
    <w:rsid w:val="006A4A92"/>
    <w:rsid w:val="006A5DF3"/>
    <w:rsid w:val="006A61DC"/>
    <w:rsid w:val="006A64C3"/>
    <w:rsid w:val="006A67D2"/>
    <w:rsid w:val="006A68BC"/>
    <w:rsid w:val="006A68EC"/>
    <w:rsid w:val="006A6C4C"/>
    <w:rsid w:val="006A6D18"/>
    <w:rsid w:val="006A7588"/>
    <w:rsid w:val="006A7A79"/>
    <w:rsid w:val="006A7F70"/>
    <w:rsid w:val="006B0B3D"/>
    <w:rsid w:val="006B1637"/>
    <w:rsid w:val="006B17A9"/>
    <w:rsid w:val="006B1B59"/>
    <w:rsid w:val="006B3B1F"/>
    <w:rsid w:val="006B452D"/>
    <w:rsid w:val="006B5CE4"/>
    <w:rsid w:val="006B727B"/>
    <w:rsid w:val="006C17CB"/>
    <w:rsid w:val="006C1BF9"/>
    <w:rsid w:val="006C2591"/>
    <w:rsid w:val="006C295F"/>
    <w:rsid w:val="006C37D2"/>
    <w:rsid w:val="006C3893"/>
    <w:rsid w:val="006C40D4"/>
    <w:rsid w:val="006C44ED"/>
    <w:rsid w:val="006C453E"/>
    <w:rsid w:val="006C5363"/>
    <w:rsid w:val="006C5675"/>
    <w:rsid w:val="006C5835"/>
    <w:rsid w:val="006C5969"/>
    <w:rsid w:val="006C5D7C"/>
    <w:rsid w:val="006C6D8B"/>
    <w:rsid w:val="006C70ED"/>
    <w:rsid w:val="006C7A82"/>
    <w:rsid w:val="006C7AB2"/>
    <w:rsid w:val="006D1F1A"/>
    <w:rsid w:val="006D2257"/>
    <w:rsid w:val="006D2D23"/>
    <w:rsid w:val="006D3053"/>
    <w:rsid w:val="006D3126"/>
    <w:rsid w:val="006D3770"/>
    <w:rsid w:val="006D44D0"/>
    <w:rsid w:val="006D46BC"/>
    <w:rsid w:val="006D4EBF"/>
    <w:rsid w:val="006D581F"/>
    <w:rsid w:val="006D6434"/>
    <w:rsid w:val="006D75AE"/>
    <w:rsid w:val="006D79B3"/>
    <w:rsid w:val="006E0217"/>
    <w:rsid w:val="006E1300"/>
    <w:rsid w:val="006E2343"/>
    <w:rsid w:val="006E24CC"/>
    <w:rsid w:val="006E31F8"/>
    <w:rsid w:val="006E327E"/>
    <w:rsid w:val="006E39DE"/>
    <w:rsid w:val="006E44BE"/>
    <w:rsid w:val="006E4C7B"/>
    <w:rsid w:val="006E5279"/>
    <w:rsid w:val="006E671D"/>
    <w:rsid w:val="006E67F4"/>
    <w:rsid w:val="006E771F"/>
    <w:rsid w:val="006F002E"/>
    <w:rsid w:val="006F106C"/>
    <w:rsid w:val="006F1A73"/>
    <w:rsid w:val="006F1CB5"/>
    <w:rsid w:val="006F23B5"/>
    <w:rsid w:val="006F2644"/>
    <w:rsid w:val="006F48E7"/>
    <w:rsid w:val="006F4CF3"/>
    <w:rsid w:val="006F6005"/>
    <w:rsid w:val="006F7CF1"/>
    <w:rsid w:val="00700267"/>
    <w:rsid w:val="007002F6"/>
    <w:rsid w:val="00700539"/>
    <w:rsid w:val="00700A13"/>
    <w:rsid w:val="00700A2A"/>
    <w:rsid w:val="00700D91"/>
    <w:rsid w:val="00701069"/>
    <w:rsid w:val="00701EAE"/>
    <w:rsid w:val="00702204"/>
    <w:rsid w:val="007022E8"/>
    <w:rsid w:val="00702CFA"/>
    <w:rsid w:val="00703110"/>
    <w:rsid w:val="007037C2"/>
    <w:rsid w:val="00703F34"/>
    <w:rsid w:val="00704454"/>
    <w:rsid w:val="007058DD"/>
    <w:rsid w:val="00705AD1"/>
    <w:rsid w:val="007069AC"/>
    <w:rsid w:val="00706B97"/>
    <w:rsid w:val="00707933"/>
    <w:rsid w:val="0071002B"/>
    <w:rsid w:val="0071017B"/>
    <w:rsid w:val="00710879"/>
    <w:rsid w:val="00710A3C"/>
    <w:rsid w:val="00710C1B"/>
    <w:rsid w:val="00710E0F"/>
    <w:rsid w:val="00710EB2"/>
    <w:rsid w:val="007117EA"/>
    <w:rsid w:val="0071189D"/>
    <w:rsid w:val="00711974"/>
    <w:rsid w:val="00712221"/>
    <w:rsid w:val="007132F7"/>
    <w:rsid w:val="0071373D"/>
    <w:rsid w:val="00713D00"/>
    <w:rsid w:val="0071452E"/>
    <w:rsid w:val="00714914"/>
    <w:rsid w:val="0071525C"/>
    <w:rsid w:val="00715498"/>
    <w:rsid w:val="00715C68"/>
    <w:rsid w:val="00715DBF"/>
    <w:rsid w:val="0071649A"/>
    <w:rsid w:val="0071663F"/>
    <w:rsid w:val="00716654"/>
    <w:rsid w:val="00716778"/>
    <w:rsid w:val="0071693F"/>
    <w:rsid w:val="007169F0"/>
    <w:rsid w:val="00717770"/>
    <w:rsid w:val="00717D0F"/>
    <w:rsid w:val="00717ED4"/>
    <w:rsid w:val="00721B6E"/>
    <w:rsid w:val="00722768"/>
    <w:rsid w:val="00723179"/>
    <w:rsid w:val="007233B5"/>
    <w:rsid w:val="007239C5"/>
    <w:rsid w:val="00724CF8"/>
    <w:rsid w:val="00725536"/>
    <w:rsid w:val="00725FBE"/>
    <w:rsid w:val="007261D0"/>
    <w:rsid w:val="00726461"/>
    <w:rsid w:val="007265C0"/>
    <w:rsid w:val="00727077"/>
    <w:rsid w:val="00727168"/>
    <w:rsid w:val="0072753B"/>
    <w:rsid w:val="00727800"/>
    <w:rsid w:val="00727875"/>
    <w:rsid w:val="00730D3A"/>
    <w:rsid w:val="0073130A"/>
    <w:rsid w:val="00731D82"/>
    <w:rsid w:val="007325C9"/>
    <w:rsid w:val="007326F5"/>
    <w:rsid w:val="00733D9C"/>
    <w:rsid w:val="00734117"/>
    <w:rsid w:val="00734B28"/>
    <w:rsid w:val="00735417"/>
    <w:rsid w:val="00735C11"/>
    <w:rsid w:val="00735C4C"/>
    <w:rsid w:val="00735D63"/>
    <w:rsid w:val="00737093"/>
    <w:rsid w:val="0073711D"/>
    <w:rsid w:val="00737341"/>
    <w:rsid w:val="0073753E"/>
    <w:rsid w:val="007378A2"/>
    <w:rsid w:val="00740271"/>
    <w:rsid w:val="00740A56"/>
    <w:rsid w:val="00740E0F"/>
    <w:rsid w:val="00741681"/>
    <w:rsid w:val="00741D99"/>
    <w:rsid w:val="00742453"/>
    <w:rsid w:val="00742486"/>
    <w:rsid w:val="00742A78"/>
    <w:rsid w:val="00742B54"/>
    <w:rsid w:val="00742E18"/>
    <w:rsid w:val="00742F93"/>
    <w:rsid w:val="00743721"/>
    <w:rsid w:val="0074398A"/>
    <w:rsid w:val="00743EBD"/>
    <w:rsid w:val="007441B5"/>
    <w:rsid w:val="007441E5"/>
    <w:rsid w:val="00744530"/>
    <w:rsid w:val="00744D2B"/>
    <w:rsid w:val="007458F5"/>
    <w:rsid w:val="00745E2E"/>
    <w:rsid w:val="0074626D"/>
    <w:rsid w:val="00747042"/>
    <w:rsid w:val="00747A85"/>
    <w:rsid w:val="00750875"/>
    <w:rsid w:val="00750F28"/>
    <w:rsid w:val="007511C5"/>
    <w:rsid w:val="00751536"/>
    <w:rsid w:val="007515BC"/>
    <w:rsid w:val="007522DF"/>
    <w:rsid w:val="00752634"/>
    <w:rsid w:val="0075277C"/>
    <w:rsid w:val="00753294"/>
    <w:rsid w:val="00753385"/>
    <w:rsid w:val="007536E5"/>
    <w:rsid w:val="00753F0C"/>
    <w:rsid w:val="00754CC0"/>
    <w:rsid w:val="0075532D"/>
    <w:rsid w:val="007572B3"/>
    <w:rsid w:val="00757496"/>
    <w:rsid w:val="00757F78"/>
    <w:rsid w:val="0076094C"/>
    <w:rsid w:val="00760D7F"/>
    <w:rsid w:val="007622BC"/>
    <w:rsid w:val="00762684"/>
    <w:rsid w:val="00762A3D"/>
    <w:rsid w:val="00762AF3"/>
    <w:rsid w:val="00762C95"/>
    <w:rsid w:val="0076378C"/>
    <w:rsid w:val="00763ED9"/>
    <w:rsid w:val="00763F65"/>
    <w:rsid w:val="0076415A"/>
    <w:rsid w:val="007644B7"/>
    <w:rsid w:val="00764AB5"/>
    <w:rsid w:val="007666F6"/>
    <w:rsid w:val="00767428"/>
    <w:rsid w:val="0076795D"/>
    <w:rsid w:val="00767B50"/>
    <w:rsid w:val="00767E43"/>
    <w:rsid w:val="00771B5B"/>
    <w:rsid w:val="00771BAD"/>
    <w:rsid w:val="00771E7D"/>
    <w:rsid w:val="00771F3F"/>
    <w:rsid w:val="0077217B"/>
    <w:rsid w:val="00772A39"/>
    <w:rsid w:val="00772D08"/>
    <w:rsid w:val="007735BF"/>
    <w:rsid w:val="0077391D"/>
    <w:rsid w:val="007740C8"/>
    <w:rsid w:val="00775A74"/>
    <w:rsid w:val="00775E04"/>
    <w:rsid w:val="00777CFF"/>
    <w:rsid w:val="00780157"/>
    <w:rsid w:val="007808FA"/>
    <w:rsid w:val="00780C70"/>
    <w:rsid w:val="00781EF5"/>
    <w:rsid w:val="00782354"/>
    <w:rsid w:val="0078287B"/>
    <w:rsid w:val="00782B0A"/>
    <w:rsid w:val="007830BC"/>
    <w:rsid w:val="007831C0"/>
    <w:rsid w:val="0078326D"/>
    <w:rsid w:val="00783CD6"/>
    <w:rsid w:val="0078401E"/>
    <w:rsid w:val="00784098"/>
    <w:rsid w:val="00784380"/>
    <w:rsid w:val="00784976"/>
    <w:rsid w:val="007850B0"/>
    <w:rsid w:val="00785863"/>
    <w:rsid w:val="007858BE"/>
    <w:rsid w:val="00785F82"/>
    <w:rsid w:val="0078637F"/>
    <w:rsid w:val="007863D6"/>
    <w:rsid w:val="00787DA0"/>
    <w:rsid w:val="007901E3"/>
    <w:rsid w:val="007922E2"/>
    <w:rsid w:val="0079286E"/>
    <w:rsid w:val="00794E79"/>
    <w:rsid w:val="00794FA7"/>
    <w:rsid w:val="0079662F"/>
    <w:rsid w:val="007966ED"/>
    <w:rsid w:val="00796F8B"/>
    <w:rsid w:val="007A08C2"/>
    <w:rsid w:val="007A0C1A"/>
    <w:rsid w:val="007A13DB"/>
    <w:rsid w:val="007A1D4D"/>
    <w:rsid w:val="007A2684"/>
    <w:rsid w:val="007A2CAD"/>
    <w:rsid w:val="007A2FE1"/>
    <w:rsid w:val="007A5444"/>
    <w:rsid w:val="007A56EC"/>
    <w:rsid w:val="007A5C5E"/>
    <w:rsid w:val="007A7183"/>
    <w:rsid w:val="007A763F"/>
    <w:rsid w:val="007A76CA"/>
    <w:rsid w:val="007B0638"/>
    <w:rsid w:val="007B0667"/>
    <w:rsid w:val="007B06E5"/>
    <w:rsid w:val="007B0DE4"/>
    <w:rsid w:val="007B122C"/>
    <w:rsid w:val="007B1CFA"/>
    <w:rsid w:val="007B269C"/>
    <w:rsid w:val="007B2CB5"/>
    <w:rsid w:val="007B390E"/>
    <w:rsid w:val="007B424D"/>
    <w:rsid w:val="007B4915"/>
    <w:rsid w:val="007B5E4C"/>
    <w:rsid w:val="007B5EE3"/>
    <w:rsid w:val="007B6841"/>
    <w:rsid w:val="007B7696"/>
    <w:rsid w:val="007C0C5F"/>
    <w:rsid w:val="007C167E"/>
    <w:rsid w:val="007C20BB"/>
    <w:rsid w:val="007C23BF"/>
    <w:rsid w:val="007C2548"/>
    <w:rsid w:val="007C34CD"/>
    <w:rsid w:val="007C3F91"/>
    <w:rsid w:val="007C4253"/>
    <w:rsid w:val="007C47B2"/>
    <w:rsid w:val="007C4D73"/>
    <w:rsid w:val="007C52B0"/>
    <w:rsid w:val="007C64D9"/>
    <w:rsid w:val="007C740B"/>
    <w:rsid w:val="007C7451"/>
    <w:rsid w:val="007C790D"/>
    <w:rsid w:val="007C7CFF"/>
    <w:rsid w:val="007D0A5F"/>
    <w:rsid w:val="007D114A"/>
    <w:rsid w:val="007D168C"/>
    <w:rsid w:val="007D1B61"/>
    <w:rsid w:val="007D1F5F"/>
    <w:rsid w:val="007D2290"/>
    <w:rsid w:val="007D2F29"/>
    <w:rsid w:val="007D3374"/>
    <w:rsid w:val="007D389A"/>
    <w:rsid w:val="007D3C88"/>
    <w:rsid w:val="007D3DA0"/>
    <w:rsid w:val="007D48F6"/>
    <w:rsid w:val="007D4A22"/>
    <w:rsid w:val="007D4CE0"/>
    <w:rsid w:val="007D523D"/>
    <w:rsid w:val="007D60A1"/>
    <w:rsid w:val="007D6C65"/>
    <w:rsid w:val="007D752B"/>
    <w:rsid w:val="007E0808"/>
    <w:rsid w:val="007E1073"/>
    <w:rsid w:val="007E16AD"/>
    <w:rsid w:val="007E1E51"/>
    <w:rsid w:val="007E21EA"/>
    <w:rsid w:val="007E2A70"/>
    <w:rsid w:val="007E2B3B"/>
    <w:rsid w:val="007E36C0"/>
    <w:rsid w:val="007E37D9"/>
    <w:rsid w:val="007E391F"/>
    <w:rsid w:val="007E3999"/>
    <w:rsid w:val="007E41AC"/>
    <w:rsid w:val="007E458E"/>
    <w:rsid w:val="007E492A"/>
    <w:rsid w:val="007E4B80"/>
    <w:rsid w:val="007E4D1B"/>
    <w:rsid w:val="007E5927"/>
    <w:rsid w:val="007E5E82"/>
    <w:rsid w:val="007E7A62"/>
    <w:rsid w:val="007E7F89"/>
    <w:rsid w:val="007F0A93"/>
    <w:rsid w:val="007F0BC3"/>
    <w:rsid w:val="007F0F33"/>
    <w:rsid w:val="007F1627"/>
    <w:rsid w:val="007F1CB5"/>
    <w:rsid w:val="007F231D"/>
    <w:rsid w:val="007F2673"/>
    <w:rsid w:val="007F271D"/>
    <w:rsid w:val="007F376C"/>
    <w:rsid w:val="007F4877"/>
    <w:rsid w:val="007F5D34"/>
    <w:rsid w:val="007F65CA"/>
    <w:rsid w:val="008006EE"/>
    <w:rsid w:val="00800869"/>
    <w:rsid w:val="0080369E"/>
    <w:rsid w:val="00803D91"/>
    <w:rsid w:val="0080407E"/>
    <w:rsid w:val="0080418F"/>
    <w:rsid w:val="008049F2"/>
    <w:rsid w:val="00806015"/>
    <w:rsid w:val="00806922"/>
    <w:rsid w:val="00806D1C"/>
    <w:rsid w:val="00807A46"/>
    <w:rsid w:val="00810027"/>
    <w:rsid w:val="008101CE"/>
    <w:rsid w:val="00810318"/>
    <w:rsid w:val="00810513"/>
    <w:rsid w:val="008114C9"/>
    <w:rsid w:val="0081176F"/>
    <w:rsid w:val="00811ED3"/>
    <w:rsid w:val="008127B2"/>
    <w:rsid w:val="00812ECA"/>
    <w:rsid w:val="008133C9"/>
    <w:rsid w:val="00813702"/>
    <w:rsid w:val="00813E28"/>
    <w:rsid w:val="008143F3"/>
    <w:rsid w:val="00814AB5"/>
    <w:rsid w:val="0081533B"/>
    <w:rsid w:val="00815D17"/>
    <w:rsid w:val="00817476"/>
    <w:rsid w:val="00821589"/>
    <w:rsid w:val="008216EA"/>
    <w:rsid w:val="00821930"/>
    <w:rsid w:val="008232FF"/>
    <w:rsid w:val="0082426E"/>
    <w:rsid w:val="008248EB"/>
    <w:rsid w:val="00824BD2"/>
    <w:rsid w:val="00825301"/>
    <w:rsid w:val="00825DBC"/>
    <w:rsid w:val="00826761"/>
    <w:rsid w:val="00826BB3"/>
    <w:rsid w:val="00830D37"/>
    <w:rsid w:val="008316BC"/>
    <w:rsid w:val="00831953"/>
    <w:rsid w:val="00831A19"/>
    <w:rsid w:val="0083216F"/>
    <w:rsid w:val="00832298"/>
    <w:rsid w:val="00832F9F"/>
    <w:rsid w:val="008332E6"/>
    <w:rsid w:val="00833F42"/>
    <w:rsid w:val="00834656"/>
    <w:rsid w:val="00835AAB"/>
    <w:rsid w:val="008361C4"/>
    <w:rsid w:val="008367F7"/>
    <w:rsid w:val="00836F81"/>
    <w:rsid w:val="00837199"/>
    <w:rsid w:val="00837CD7"/>
    <w:rsid w:val="008415EA"/>
    <w:rsid w:val="00842738"/>
    <w:rsid w:val="008429FC"/>
    <w:rsid w:val="0084315A"/>
    <w:rsid w:val="00843445"/>
    <w:rsid w:val="008437DF"/>
    <w:rsid w:val="00843FA1"/>
    <w:rsid w:val="00844000"/>
    <w:rsid w:val="00844566"/>
    <w:rsid w:val="00844819"/>
    <w:rsid w:val="0084501C"/>
    <w:rsid w:val="00845919"/>
    <w:rsid w:val="00846128"/>
    <w:rsid w:val="00846327"/>
    <w:rsid w:val="008467AE"/>
    <w:rsid w:val="008509AB"/>
    <w:rsid w:val="0085155C"/>
    <w:rsid w:val="008515CF"/>
    <w:rsid w:val="00852DC9"/>
    <w:rsid w:val="00854233"/>
    <w:rsid w:val="008577B8"/>
    <w:rsid w:val="00857DC9"/>
    <w:rsid w:val="008607C5"/>
    <w:rsid w:val="0086109C"/>
    <w:rsid w:val="008610ED"/>
    <w:rsid w:val="00861A17"/>
    <w:rsid w:val="00861BFF"/>
    <w:rsid w:val="00861C5F"/>
    <w:rsid w:val="00861FD8"/>
    <w:rsid w:val="00862877"/>
    <w:rsid w:val="00862A7A"/>
    <w:rsid w:val="008635AE"/>
    <w:rsid w:val="00863881"/>
    <w:rsid w:val="00863B6A"/>
    <w:rsid w:val="00863C26"/>
    <w:rsid w:val="00864051"/>
    <w:rsid w:val="008643A6"/>
    <w:rsid w:val="0086513B"/>
    <w:rsid w:val="00865144"/>
    <w:rsid w:val="008655EF"/>
    <w:rsid w:val="00865B9C"/>
    <w:rsid w:val="00865EB7"/>
    <w:rsid w:val="00866098"/>
    <w:rsid w:val="008665A2"/>
    <w:rsid w:val="00870776"/>
    <w:rsid w:val="00870889"/>
    <w:rsid w:val="00870A4F"/>
    <w:rsid w:val="00870B22"/>
    <w:rsid w:val="00870E32"/>
    <w:rsid w:val="00872677"/>
    <w:rsid w:val="00872CCF"/>
    <w:rsid w:val="00874024"/>
    <w:rsid w:val="008749B4"/>
    <w:rsid w:val="008749F9"/>
    <w:rsid w:val="008752C1"/>
    <w:rsid w:val="00875395"/>
    <w:rsid w:val="00875605"/>
    <w:rsid w:val="00875939"/>
    <w:rsid w:val="00875D3E"/>
    <w:rsid w:val="00876B25"/>
    <w:rsid w:val="00877A1F"/>
    <w:rsid w:val="00877C82"/>
    <w:rsid w:val="00877CDA"/>
    <w:rsid w:val="008801BC"/>
    <w:rsid w:val="0088032B"/>
    <w:rsid w:val="0088050A"/>
    <w:rsid w:val="00880CE0"/>
    <w:rsid w:val="00881904"/>
    <w:rsid w:val="00882273"/>
    <w:rsid w:val="008831AF"/>
    <w:rsid w:val="008842CF"/>
    <w:rsid w:val="008844B6"/>
    <w:rsid w:val="00885321"/>
    <w:rsid w:val="008864A8"/>
    <w:rsid w:val="00886900"/>
    <w:rsid w:val="0088723B"/>
    <w:rsid w:val="00890452"/>
    <w:rsid w:val="00891749"/>
    <w:rsid w:val="00893E67"/>
    <w:rsid w:val="00894E6C"/>
    <w:rsid w:val="0089602F"/>
    <w:rsid w:val="008964F2"/>
    <w:rsid w:val="00896699"/>
    <w:rsid w:val="00896939"/>
    <w:rsid w:val="00896D64"/>
    <w:rsid w:val="0089733D"/>
    <w:rsid w:val="00897B2A"/>
    <w:rsid w:val="00897E78"/>
    <w:rsid w:val="008A0300"/>
    <w:rsid w:val="008A0EFE"/>
    <w:rsid w:val="008A1648"/>
    <w:rsid w:val="008A1CD0"/>
    <w:rsid w:val="008A1CE0"/>
    <w:rsid w:val="008A1FD9"/>
    <w:rsid w:val="008A26D5"/>
    <w:rsid w:val="008A2D40"/>
    <w:rsid w:val="008A3932"/>
    <w:rsid w:val="008A39CD"/>
    <w:rsid w:val="008A414D"/>
    <w:rsid w:val="008A4954"/>
    <w:rsid w:val="008A5CED"/>
    <w:rsid w:val="008A6175"/>
    <w:rsid w:val="008A6B44"/>
    <w:rsid w:val="008A6C38"/>
    <w:rsid w:val="008A6C4C"/>
    <w:rsid w:val="008A74AE"/>
    <w:rsid w:val="008A75CE"/>
    <w:rsid w:val="008A7884"/>
    <w:rsid w:val="008A7E22"/>
    <w:rsid w:val="008B04CA"/>
    <w:rsid w:val="008B0ECE"/>
    <w:rsid w:val="008B114E"/>
    <w:rsid w:val="008B120D"/>
    <w:rsid w:val="008B1714"/>
    <w:rsid w:val="008B1890"/>
    <w:rsid w:val="008B1CE5"/>
    <w:rsid w:val="008B1FEB"/>
    <w:rsid w:val="008B231A"/>
    <w:rsid w:val="008B3D45"/>
    <w:rsid w:val="008B400C"/>
    <w:rsid w:val="008B4B42"/>
    <w:rsid w:val="008B4EF8"/>
    <w:rsid w:val="008B593C"/>
    <w:rsid w:val="008B6EFA"/>
    <w:rsid w:val="008B7178"/>
    <w:rsid w:val="008B7774"/>
    <w:rsid w:val="008C029A"/>
    <w:rsid w:val="008C05B1"/>
    <w:rsid w:val="008C0C7D"/>
    <w:rsid w:val="008C1EC8"/>
    <w:rsid w:val="008C2F26"/>
    <w:rsid w:val="008C2FB6"/>
    <w:rsid w:val="008C30AC"/>
    <w:rsid w:val="008C39AC"/>
    <w:rsid w:val="008C3E40"/>
    <w:rsid w:val="008C41CA"/>
    <w:rsid w:val="008C4554"/>
    <w:rsid w:val="008C58C1"/>
    <w:rsid w:val="008C5CA5"/>
    <w:rsid w:val="008C5E70"/>
    <w:rsid w:val="008C5EC7"/>
    <w:rsid w:val="008C6DE6"/>
    <w:rsid w:val="008C7325"/>
    <w:rsid w:val="008C775B"/>
    <w:rsid w:val="008C7B49"/>
    <w:rsid w:val="008C7C80"/>
    <w:rsid w:val="008C7ED5"/>
    <w:rsid w:val="008D03DC"/>
    <w:rsid w:val="008D056D"/>
    <w:rsid w:val="008D1B11"/>
    <w:rsid w:val="008D21AF"/>
    <w:rsid w:val="008D2D72"/>
    <w:rsid w:val="008D3491"/>
    <w:rsid w:val="008D3E6D"/>
    <w:rsid w:val="008D3EF0"/>
    <w:rsid w:val="008D4A5B"/>
    <w:rsid w:val="008D5ADE"/>
    <w:rsid w:val="008D5EED"/>
    <w:rsid w:val="008D6CB1"/>
    <w:rsid w:val="008D7631"/>
    <w:rsid w:val="008E0DE6"/>
    <w:rsid w:val="008E0FE0"/>
    <w:rsid w:val="008E106F"/>
    <w:rsid w:val="008E1344"/>
    <w:rsid w:val="008E1692"/>
    <w:rsid w:val="008E1A41"/>
    <w:rsid w:val="008E1BEC"/>
    <w:rsid w:val="008E1F7F"/>
    <w:rsid w:val="008E236E"/>
    <w:rsid w:val="008E2A76"/>
    <w:rsid w:val="008E2E86"/>
    <w:rsid w:val="008E361A"/>
    <w:rsid w:val="008E3767"/>
    <w:rsid w:val="008E4D45"/>
    <w:rsid w:val="008E631F"/>
    <w:rsid w:val="008E65A7"/>
    <w:rsid w:val="008E6CCE"/>
    <w:rsid w:val="008E7135"/>
    <w:rsid w:val="008E71D2"/>
    <w:rsid w:val="008F148F"/>
    <w:rsid w:val="008F2394"/>
    <w:rsid w:val="008F2684"/>
    <w:rsid w:val="008F2BCF"/>
    <w:rsid w:val="008F2F0F"/>
    <w:rsid w:val="008F3048"/>
    <w:rsid w:val="008F361C"/>
    <w:rsid w:val="008F3A33"/>
    <w:rsid w:val="008F3BCE"/>
    <w:rsid w:val="008F4007"/>
    <w:rsid w:val="008F455E"/>
    <w:rsid w:val="008F5B5D"/>
    <w:rsid w:val="008F662C"/>
    <w:rsid w:val="008F670F"/>
    <w:rsid w:val="008F6760"/>
    <w:rsid w:val="008F7111"/>
    <w:rsid w:val="0090018C"/>
    <w:rsid w:val="00900947"/>
    <w:rsid w:val="0090115F"/>
    <w:rsid w:val="00901A04"/>
    <w:rsid w:val="00901F29"/>
    <w:rsid w:val="00901F39"/>
    <w:rsid w:val="009025AE"/>
    <w:rsid w:val="00902E86"/>
    <w:rsid w:val="00902EB3"/>
    <w:rsid w:val="0090373E"/>
    <w:rsid w:val="009038AF"/>
    <w:rsid w:val="009049B2"/>
    <w:rsid w:val="0090544E"/>
    <w:rsid w:val="00905733"/>
    <w:rsid w:val="00905755"/>
    <w:rsid w:val="00905994"/>
    <w:rsid w:val="00905FDF"/>
    <w:rsid w:val="00906270"/>
    <w:rsid w:val="009064CD"/>
    <w:rsid w:val="00906FB8"/>
    <w:rsid w:val="009075E3"/>
    <w:rsid w:val="0090787D"/>
    <w:rsid w:val="009109BE"/>
    <w:rsid w:val="009110AA"/>
    <w:rsid w:val="0091118A"/>
    <w:rsid w:val="00911A4F"/>
    <w:rsid w:val="00912E58"/>
    <w:rsid w:val="00912F84"/>
    <w:rsid w:val="009135ED"/>
    <w:rsid w:val="009135EF"/>
    <w:rsid w:val="00913CFC"/>
    <w:rsid w:val="0091429B"/>
    <w:rsid w:val="009144BA"/>
    <w:rsid w:val="009161E3"/>
    <w:rsid w:val="009163C4"/>
    <w:rsid w:val="0091757A"/>
    <w:rsid w:val="00917CBD"/>
    <w:rsid w:val="00917E8D"/>
    <w:rsid w:val="00917EE8"/>
    <w:rsid w:val="00920306"/>
    <w:rsid w:val="009204C4"/>
    <w:rsid w:val="009215BF"/>
    <w:rsid w:val="00921839"/>
    <w:rsid w:val="009218C9"/>
    <w:rsid w:val="00921A44"/>
    <w:rsid w:val="00921AAE"/>
    <w:rsid w:val="00923604"/>
    <w:rsid w:val="00923B79"/>
    <w:rsid w:val="009253CF"/>
    <w:rsid w:val="0092552B"/>
    <w:rsid w:val="00925611"/>
    <w:rsid w:val="009305DF"/>
    <w:rsid w:val="00932538"/>
    <w:rsid w:val="00933362"/>
    <w:rsid w:val="00933E24"/>
    <w:rsid w:val="00933F6C"/>
    <w:rsid w:val="00935C6D"/>
    <w:rsid w:val="00936BE0"/>
    <w:rsid w:val="00937677"/>
    <w:rsid w:val="0093791C"/>
    <w:rsid w:val="00937CA1"/>
    <w:rsid w:val="00940ED9"/>
    <w:rsid w:val="00941D73"/>
    <w:rsid w:val="0094229B"/>
    <w:rsid w:val="0094234D"/>
    <w:rsid w:val="00943FC1"/>
    <w:rsid w:val="00944009"/>
    <w:rsid w:val="00944164"/>
    <w:rsid w:val="0094421C"/>
    <w:rsid w:val="009446FA"/>
    <w:rsid w:val="009449D9"/>
    <w:rsid w:val="009451DC"/>
    <w:rsid w:val="00945851"/>
    <w:rsid w:val="00945F9A"/>
    <w:rsid w:val="0094665A"/>
    <w:rsid w:val="00946969"/>
    <w:rsid w:val="009507B7"/>
    <w:rsid w:val="00950ACD"/>
    <w:rsid w:val="00950FA0"/>
    <w:rsid w:val="00952255"/>
    <w:rsid w:val="009534AE"/>
    <w:rsid w:val="00953968"/>
    <w:rsid w:val="00953A8A"/>
    <w:rsid w:val="00954915"/>
    <w:rsid w:val="00955536"/>
    <w:rsid w:val="00956200"/>
    <w:rsid w:val="00956900"/>
    <w:rsid w:val="00956A3C"/>
    <w:rsid w:val="00957818"/>
    <w:rsid w:val="0095781D"/>
    <w:rsid w:val="00957DEA"/>
    <w:rsid w:val="00960100"/>
    <w:rsid w:val="009602FA"/>
    <w:rsid w:val="009608F7"/>
    <w:rsid w:val="00960B54"/>
    <w:rsid w:val="00960CD9"/>
    <w:rsid w:val="00961233"/>
    <w:rsid w:val="009614BB"/>
    <w:rsid w:val="00962504"/>
    <w:rsid w:val="00962F6B"/>
    <w:rsid w:val="0096365A"/>
    <w:rsid w:val="00963889"/>
    <w:rsid w:val="00963ECC"/>
    <w:rsid w:val="009658DF"/>
    <w:rsid w:val="0096670C"/>
    <w:rsid w:val="00966937"/>
    <w:rsid w:val="00970272"/>
    <w:rsid w:val="00970542"/>
    <w:rsid w:val="009709AE"/>
    <w:rsid w:val="00970D9B"/>
    <w:rsid w:val="009715DB"/>
    <w:rsid w:val="00971F21"/>
    <w:rsid w:val="009722F0"/>
    <w:rsid w:val="00972EA1"/>
    <w:rsid w:val="009731C1"/>
    <w:rsid w:val="009733BF"/>
    <w:rsid w:val="0097372C"/>
    <w:rsid w:val="00973759"/>
    <w:rsid w:val="009740C7"/>
    <w:rsid w:val="00975130"/>
    <w:rsid w:val="009756A6"/>
    <w:rsid w:val="0097571D"/>
    <w:rsid w:val="00975B18"/>
    <w:rsid w:val="009769A9"/>
    <w:rsid w:val="00977BA5"/>
    <w:rsid w:val="00977CA7"/>
    <w:rsid w:val="00977D70"/>
    <w:rsid w:val="00981958"/>
    <w:rsid w:val="00981DDB"/>
    <w:rsid w:val="0098284F"/>
    <w:rsid w:val="009835D6"/>
    <w:rsid w:val="00983EA1"/>
    <w:rsid w:val="0098431D"/>
    <w:rsid w:val="0098461E"/>
    <w:rsid w:val="0098484B"/>
    <w:rsid w:val="00984ABC"/>
    <w:rsid w:val="009850FD"/>
    <w:rsid w:val="00985BBD"/>
    <w:rsid w:val="00986701"/>
    <w:rsid w:val="009869E4"/>
    <w:rsid w:val="00986DB3"/>
    <w:rsid w:val="009871C9"/>
    <w:rsid w:val="009877EA"/>
    <w:rsid w:val="009907D7"/>
    <w:rsid w:val="00990ED1"/>
    <w:rsid w:val="00991943"/>
    <w:rsid w:val="00991A31"/>
    <w:rsid w:val="00994647"/>
    <w:rsid w:val="00995C05"/>
    <w:rsid w:val="00995F18"/>
    <w:rsid w:val="0099676B"/>
    <w:rsid w:val="009968E4"/>
    <w:rsid w:val="00996AD2"/>
    <w:rsid w:val="009979DC"/>
    <w:rsid w:val="009A105A"/>
    <w:rsid w:val="009A13F1"/>
    <w:rsid w:val="009A1A86"/>
    <w:rsid w:val="009A1C35"/>
    <w:rsid w:val="009A1C96"/>
    <w:rsid w:val="009A229F"/>
    <w:rsid w:val="009A3674"/>
    <w:rsid w:val="009A3D7D"/>
    <w:rsid w:val="009A4AE8"/>
    <w:rsid w:val="009A5A97"/>
    <w:rsid w:val="009A610C"/>
    <w:rsid w:val="009A634F"/>
    <w:rsid w:val="009B0232"/>
    <w:rsid w:val="009B0A07"/>
    <w:rsid w:val="009B0AB0"/>
    <w:rsid w:val="009B0EB6"/>
    <w:rsid w:val="009B0EFE"/>
    <w:rsid w:val="009B1A52"/>
    <w:rsid w:val="009B3018"/>
    <w:rsid w:val="009B33C5"/>
    <w:rsid w:val="009B3923"/>
    <w:rsid w:val="009B4D09"/>
    <w:rsid w:val="009B58F8"/>
    <w:rsid w:val="009B5966"/>
    <w:rsid w:val="009B5DBA"/>
    <w:rsid w:val="009B5F3B"/>
    <w:rsid w:val="009B64B3"/>
    <w:rsid w:val="009B6668"/>
    <w:rsid w:val="009B66F3"/>
    <w:rsid w:val="009B6846"/>
    <w:rsid w:val="009B6C3B"/>
    <w:rsid w:val="009B6FBD"/>
    <w:rsid w:val="009B7178"/>
    <w:rsid w:val="009B74B6"/>
    <w:rsid w:val="009C0C9E"/>
    <w:rsid w:val="009C2771"/>
    <w:rsid w:val="009C27C6"/>
    <w:rsid w:val="009C30BF"/>
    <w:rsid w:val="009C367F"/>
    <w:rsid w:val="009C4CBA"/>
    <w:rsid w:val="009C5541"/>
    <w:rsid w:val="009C5DF0"/>
    <w:rsid w:val="009C636F"/>
    <w:rsid w:val="009C65EC"/>
    <w:rsid w:val="009D03F9"/>
    <w:rsid w:val="009D08B6"/>
    <w:rsid w:val="009D19F8"/>
    <w:rsid w:val="009D1B1A"/>
    <w:rsid w:val="009D3772"/>
    <w:rsid w:val="009D48E8"/>
    <w:rsid w:val="009D4B88"/>
    <w:rsid w:val="009D4D49"/>
    <w:rsid w:val="009D527C"/>
    <w:rsid w:val="009D5CC8"/>
    <w:rsid w:val="009D5CFF"/>
    <w:rsid w:val="009D62B4"/>
    <w:rsid w:val="009D6326"/>
    <w:rsid w:val="009D6340"/>
    <w:rsid w:val="009D6467"/>
    <w:rsid w:val="009D64A0"/>
    <w:rsid w:val="009D697F"/>
    <w:rsid w:val="009D6D40"/>
    <w:rsid w:val="009D7153"/>
    <w:rsid w:val="009D73DA"/>
    <w:rsid w:val="009D7E19"/>
    <w:rsid w:val="009E0359"/>
    <w:rsid w:val="009E06DE"/>
    <w:rsid w:val="009E143A"/>
    <w:rsid w:val="009E28CD"/>
    <w:rsid w:val="009E29A4"/>
    <w:rsid w:val="009E404A"/>
    <w:rsid w:val="009E49F0"/>
    <w:rsid w:val="009E5757"/>
    <w:rsid w:val="009E57A7"/>
    <w:rsid w:val="009E58CB"/>
    <w:rsid w:val="009E5C2D"/>
    <w:rsid w:val="009E6647"/>
    <w:rsid w:val="009E669E"/>
    <w:rsid w:val="009E6745"/>
    <w:rsid w:val="009E685B"/>
    <w:rsid w:val="009F0E5D"/>
    <w:rsid w:val="009F12BD"/>
    <w:rsid w:val="009F179E"/>
    <w:rsid w:val="009F1C10"/>
    <w:rsid w:val="009F28CD"/>
    <w:rsid w:val="009F367E"/>
    <w:rsid w:val="009F446B"/>
    <w:rsid w:val="009F49B5"/>
    <w:rsid w:val="009F4B10"/>
    <w:rsid w:val="009F54B0"/>
    <w:rsid w:val="009F586F"/>
    <w:rsid w:val="009F61BB"/>
    <w:rsid w:val="009F647D"/>
    <w:rsid w:val="009F66CF"/>
    <w:rsid w:val="009F7476"/>
    <w:rsid w:val="009F77FF"/>
    <w:rsid w:val="00A0064F"/>
    <w:rsid w:val="00A008F8"/>
    <w:rsid w:val="00A00C16"/>
    <w:rsid w:val="00A00F65"/>
    <w:rsid w:val="00A0184F"/>
    <w:rsid w:val="00A021AF"/>
    <w:rsid w:val="00A02517"/>
    <w:rsid w:val="00A028F6"/>
    <w:rsid w:val="00A04059"/>
    <w:rsid w:val="00A04236"/>
    <w:rsid w:val="00A04EE5"/>
    <w:rsid w:val="00A04F0B"/>
    <w:rsid w:val="00A04FBB"/>
    <w:rsid w:val="00A05899"/>
    <w:rsid w:val="00A05B3B"/>
    <w:rsid w:val="00A05BA9"/>
    <w:rsid w:val="00A05EE4"/>
    <w:rsid w:val="00A05F22"/>
    <w:rsid w:val="00A06534"/>
    <w:rsid w:val="00A06CDB"/>
    <w:rsid w:val="00A075BF"/>
    <w:rsid w:val="00A07BFC"/>
    <w:rsid w:val="00A10E87"/>
    <w:rsid w:val="00A11543"/>
    <w:rsid w:val="00A1186F"/>
    <w:rsid w:val="00A11FC3"/>
    <w:rsid w:val="00A126B0"/>
    <w:rsid w:val="00A12BCD"/>
    <w:rsid w:val="00A12E06"/>
    <w:rsid w:val="00A1383F"/>
    <w:rsid w:val="00A13C86"/>
    <w:rsid w:val="00A13F24"/>
    <w:rsid w:val="00A14426"/>
    <w:rsid w:val="00A1471B"/>
    <w:rsid w:val="00A14936"/>
    <w:rsid w:val="00A14E66"/>
    <w:rsid w:val="00A15032"/>
    <w:rsid w:val="00A15038"/>
    <w:rsid w:val="00A153D0"/>
    <w:rsid w:val="00A155D0"/>
    <w:rsid w:val="00A15D29"/>
    <w:rsid w:val="00A16165"/>
    <w:rsid w:val="00A1653A"/>
    <w:rsid w:val="00A1749D"/>
    <w:rsid w:val="00A17D84"/>
    <w:rsid w:val="00A17F7B"/>
    <w:rsid w:val="00A2056A"/>
    <w:rsid w:val="00A2081D"/>
    <w:rsid w:val="00A20E88"/>
    <w:rsid w:val="00A210EF"/>
    <w:rsid w:val="00A21BF6"/>
    <w:rsid w:val="00A22CA5"/>
    <w:rsid w:val="00A22DEF"/>
    <w:rsid w:val="00A23265"/>
    <w:rsid w:val="00A2419F"/>
    <w:rsid w:val="00A24A8F"/>
    <w:rsid w:val="00A24BCD"/>
    <w:rsid w:val="00A25ECB"/>
    <w:rsid w:val="00A260EE"/>
    <w:rsid w:val="00A26877"/>
    <w:rsid w:val="00A2723A"/>
    <w:rsid w:val="00A2737B"/>
    <w:rsid w:val="00A277C7"/>
    <w:rsid w:val="00A27F91"/>
    <w:rsid w:val="00A3091B"/>
    <w:rsid w:val="00A31410"/>
    <w:rsid w:val="00A31B16"/>
    <w:rsid w:val="00A31E99"/>
    <w:rsid w:val="00A31F64"/>
    <w:rsid w:val="00A324D9"/>
    <w:rsid w:val="00A32E51"/>
    <w:rsid w:val="00A3435B"/>
    <w:rsid w:val="00A34B11"/>
    <w:rsid w:val="00A34B73"/>
    <w:rsid w:val="00A351CA"/>
    <w:rsid w:val="00A35457"/>
    <w:rsid w:val="00A359E3"/>
    <w:rsid w:val="00A35CA6"/>
    <w:rsid w:val="00A366A1"/>
    <w:rsid w:val="00A36878"/>
    <w:rsid w:val="00A36BF8"/>
    <w:rsid w:val="00A3728B"/>
    <w:rsid w:val="00A40B32"/>
    <w:rsid w:val="00A40DAD"/>
    <w:rsid w:val="00A41FC1"/>
    <w:rsid w:val="00A42201"/>
    <w:rsid w:val="00A4243D"/>
    <w:rsid w:val="00A42AE2"/>
    <w:rsid w:val="00A4396B"/>
    <w:rsid w:val="00A4399A"/>
    <w:rsid w:val="00A43B4E"/>
    <w:rsid w:val="00A43B5A"/>
    <w:rsid w:val="00A4584C"/>
    <w:rsid w:val="00A46106"/>
    <w:rsid w:val="00A4611F"/>
    <w:rsid w:val="00A463AA"/>
    <w:rsid w:val="00A465D0"/>
    <w:rsid w:val="00A4695A"/>
    <w:rsid w:val="00A50D64"/>
    <w:rsid w:val="00A51391"/>
    <w:rsid w:val="00A51BB7"/>
    <w:rsid w:val="00A51FF1"/>
    <w:rsid w:val="00A52137"/>
    <w:rsid w:val="00A527C3"/>
    <w:rsid w:val="00A53067"/>
    <w:rsid w:val="00A539C5"/>
    <w:rsid w:val="00A55123"/>
    <w:rsid w:val="00A55E4F"/>
    <w:rsid w:val="00A5693A"/>
    <w:rsid w:val="00A56C0F"/>
    <w:rsid w:val="00A5750B"/>
    <w:rsid w:val="00A57F0D"/>
    <w:rsid w:val="00A60EAE"/>
    <w:rsid w:val="00A610B8"/>
    <w:rsid w:val="00A61E56"/>
    <w:rsid w:val="00A621B2"/>
    <w:rsid w:val="00A622D0"/>
    <w:rsid w:val="00A62B1D"/>
    <w:rsid w:val="00A637FF"/>
    <w:rsid w:val="00A63EDE"/>
    <w:rsid w:val="00A648AE"/>
    <w:rsid w:val="00A649CE"/>
    <w:rsid w:val="00A65382"/>
    <w:rsid w:val="00A65624"/>
    <w:rsid w:val="00A65B6D"/>
    <w:rsid w:val="00A66098"/>
    <w:rsid w:val="00A66D24"/>
    <w:rsid w:val="00A70C46"/>
    <w:rsid w:val="00A7150F"/>
    <w:rsid w:val="00A718AB"/>
    <w:rsid w:val="00A71DF0"/>
    <w:rsid w:val="00A72056"/>
    <w:rsid w:val="00A725F0"/>
    <w:rsid w:val="00A72923"/>
    <w:rsid w:val="00A72DEF"/>
    <w:rsid w:val="00A72E15"/>
    <w:rsid w:val="00A73FCF"/>
    <w:rsid w:val="00A743B9"/>
    <w:rsid w:val="00A74C60"/>
    <w:rsid w:val="00A750EA"/>
    <w:rsid w:val="00A753B9"/>
    <w:rsid w:val="00A756BE"/>
    <w:rsid w:val="00A75CC5"/>
    <w:rsid w:val="00A76440"/>
    <w:rsid w:val="00A77A08"/>
    <w:rsid w:val="00A77C90"/>
    <w:rsid w:val="00A8077E"/>
    <w:rsid w:val="00A80C39"/>
    <w:rsid w:val="00A80D23"/>
    <w:rsid w:val="00A80DDA"/>
    <w:rsid w:val="00A81539"/>
    <w:rsid w:val="00A81648"/>
    <w:rsid w:val="00A8281C"/>
    <w:rsid w:val="00A82986"/>
    <w:rsid w:val="00A82B56"/>
    <w:rsid w:val="00A83106"/>
    <w:rsid w:val="00A83365"/>
    <w:rsid w:val="00A8336B"/>
    <w:rsid w:val="00A8439B"/>
    <w:rsid w:val="00A844C5"/>
    <w:rsid w:val="00A850BB"/>
    <w:rsid w:val="00A8547A"/>
    <w:rsid w:val="00A8612B"/>
    <w:rsid w:val="00A861FE"/>
    <w:rsid w:val="00A87936"/>
    <w:rsid w:val="00A906C7"/>
    <w:rsid w:val="00A9228D"/>
    <w:rsid w:val="00A92F96"/>
    <w:rsid w:val="00A93193"/>
    <w:rsid w:val="00A9413A"/>
    <w:rsid w:val="00A94184"/>
    <w:rsid w:val="00A949EF"/>
    <w:rsid w:val="00A94D5F"/>
    <w:rsid w:val="00A94EF7"/>
    <w:rsid w:val="00A95E39"/>
    <w:rsid w:val="00A961BD"/>
    <w:rsid w:val="00A962F8"/>
    <w:rsid w:val="00A96460"/>
    <w:rsid w:val="00A96534"/>
    <w:rsid w:val="00A96929"/>
    <w:rsid w:val="00A96BC0"/>
    <w:rsid w:val="00AA0318"/>
    <w:rsid w:val="00AA05EE"/>
    <w:rsid w:val="00AA0AEA"/>
    <w:rsid w:val="00AA1782"/>
    <w:rsid w:val="00AA1FF0"/>
    <w:rsid w:val="00AA2A0F"/>
    <w:rsid w:val="00AA2DB4"/>
    <w:rsid w:val="00AA35EB"/>
    <w:rsid w:val="00AA3D8A"/>
    <w:rsid w:val="00AA3E17"/>
    <w:rsid w:val="00AA4055"/>
    <w:rsid w:val="00AA4444"/>
    <w:rsid w:val="00AA456D"/>
    <w:rsid w:val="00AA62FF"/>
    <w:rsid w:val="00AA6597"/>
    <w:rsid w:val="00AA6716"/>
    <w:rsid w:val="00AA7030"/>
    <w:rsid w:val="00AA758E"/>
    <w:rsid w:val="00AA774C"/>
    <w:rsid w:val="00AB0DFE"/>
    <w:rsid w:val="00AB0F1E"/>
    <w:rsid w:val="00AB14DA"/>
    <w:rsid w:val="00AB1555"/>
    <w:rsid w:val="00AB5466"/>
    <w:rsid w:val="00AB5686"/>
    <w:rsid w:val="00AB58FD"/>
    <w:rsid w:val="00AB5E6C"/>
    <w:rsid w:val="00AB6D02"/>
    <w:rsid w:val="00AB7B8C"/>
    <w:rsid w:val="00AC1301"/>
    <w:rsid w:val="00AC15DC"/>
    <w:rsid w:val="00AC2D59"/>
    <w:rsid w:val="00AC2F6D"/>
    <w:rsid w:val="00AC388E"/>
    <w:rsid w:val="00AC40CB"/>
    <w:rsid w:val="00AC4437"/>
    <w:rsid w:val="00AC44E1"/>
    <w:rsid w:val="00AC67A4"/>
    <w:rsid w:val="00AC6F44"/>
    <w:rsid w:val="00AD0E43"/>
    <w:rsid w:val="00AD0F8D"/>
    <w:rsid w:val="00AD1697"/>
    <w:rsid w:val="00AD1979"/>
    <w:rsid w:val="00AD2078"/>
    <w:rsid w:val="00AD2926"/>
    <w:rsid w:val="00AD2EDE"/>
    <w:rsid w:val="00AD3439"/>
    <w:rsid w:val="00AD48C3"/>
    <w:rsid w:val="00AD4D7D"/>
    <w:rsid w:val="00AD50F9"/>
    <w:rsid w:val="00AD5303"/>
    <w:rsid w:val="00AD57B6"/>
    <w:rsid w:val="00AE0523"/>
    <w:rsid w:val="00AE0747"/>
    <w:rsid w:val="00AE22C1"/>
    <w:rsid w:val="00AE31B2"/>
    <w:rsid w:val="00AE31D6"/>
    <w:rsid w:val="00AE32CF"/>
    <w:rsid w:val="00AE35F1"/>
    <w:rsid w:val="00AE3763"/>
    <w:rsid w:val="00AE382C"/>
    <w:rsid w:val="00AE3F51"/>
    <w:rsid w:val="00AE437A"/>
    <w:rsid w:val="00AE48C0"/>
    <w:rsid w:val="00AE4A04"/>
    <w:rsid w:val="00AE5BE2"/>
    <w:rsid w:val="00AE5CF5"/>
    <w:rsid w:val="00AE6086"/>
    <w:rsid w:val="00AE6BDA"/>
    <w:rsid w:val="00AE6E50"/>
    <w:rsid w:val="00AE7847"/>
    <w:rsid w:val="00AF012B"/>
    <w:rsid w:val="00AF09BE"/>
    <w:rsid w:val="00AF09D6"/>
    <w:rsid w:val="00AF10FE"/>
    <w:rsid w:val="00AF1DB2"/>
    <w:rsid w:val="00AF3CEF"/>
    <w:rsid w:val="00AF4229"/>
    <w:rsid w:val="00AF464B"/>
    <w:rsid w:val="00AF5597"/>
    <w:rsid w:val="00AF5706"/>
    <w:rsid w:val="00AF589D"/>
    <w:rsid w:val="00AF59F8"/>
    <w:rsid w:val="00AF5AF6"/>
    <w:rsid w:val="00AF6102"/>
    <w:rsid w:val="00AF6913"/>
    <w:rsid w:val="00AF79B6"/>
    <w:rsid w:val="00AF79CC"/>
    <w:rsid w:val="00AF79E5"/>
    <w:rsid w:val="00AF7C32"/>
    <w:rsid w:val="00AF7F85"/>
    <w:rsid w:val="00B00D3D"/>
    <w:rsid w:val="00B00D8B"/>
    <w:rsid w:val="00B01CA1"/>
    <w:rsid w:val="00B04632"/>
    <w:rsid w:val="00B04FAE"/>
    <w:rsid w:val="00B05056"/>
    <w:rsid w:val="00B06027"/>
    <w:rsid w:val="00B064D1"/>
    <w:rsid w:val="00B066CE"/>
    <w:rsid w:val="00B07089"/>
    <w:rsid w:val="00B10347"/>
    <w:rsid w:val="00B10634"/>
    <w:rsid w:val="00B109CF"/>
    <w:rsid w:val="00B10D65"/>
    <w:rsid w:val="00B10DB1"/>
    <w:rsid w:val="00B1146D"/>
    <w:rsid w:val="00B11B00"/>
    <w:rsid w:val="00B136E7"/>
    <w:rsid w:val="00B13DFE"/>
    <w:rsid w:val="00B140B8"/>
    <w:rsid w:val="00B14789"/>
    <w:rsid w:val="00B16464"/>
    <w:rsid w:val="00B171BC"/>
    <w:rsid w:val="00B17A56"/>
    <w:rsid w:val="00B17E28"/>
    <w:rsid w:val="00B20319"/>
    <w:rsid w:val="00B20BCD"/>
    <w:rsid w:val="00B2190B"/>
    <w:rsid w:val="00B21D22"/>
    <w:rsid w:val="00B21E7E"/>
    <w:rsid w:val="00B22AF8"/>
    <w:rsid w:val="00B235D5"/>
    <w:rsid w:val="00B23C5F"/>
    <w:rsid w:val="00B2471B"/>
    <w:rsid w:val="00B269E2"/>
    <w:rsid w:val="00B2746C"/>
    <w:rsid w:val="00B2770F"/>
    <w:rsid w:val="00B310DF"/>
    <w:rsid w:val="00B3159F"/>
    <w:rsid w:val="00B31E2B"/>
    <w:rsid w:val="00B32818"/>
    <w:rsid w:val="00B32AED"/>
    <w:rsid w:val="00B33FC1"/>
    <w:rsid w:val="00B342A9"/>
    <w:rsid w:val="00B34F03"/>
    <w:rsid w:val="00B35426"/>
    <w:rsid w:val="00B35628"/>
    <w:rsid w:val="00B3638D"/>
    <w:rsid w:val="00B36CC7"/>
    <w:rsid w:val="00B36F2F"/>
    <w:rsid w:val="00B3747F"/>
    <w:rsid w:val="00B374DB"/>
    <w:rsid w:val="00B37921"/>
    <w:rsid w:val="00B40241"/>
    <w:rsid w:val="00B43232"/>
    <w:rsid w:val="00B43AB4"/>
    <w:rsid w:val="00B44281"/>
    <w:rsid w:val="00B44890"/>
    <w:rsid w:val="00B44D3E"/>
    <w:rsid w:val="00B45075"/>
    <w:rsid w:val="00B452B1"/>
    <w:rsid w:val="00B453BD"/>
    <w:rsid w:val="00B46A81"/>
    <w:rsid w:val="00B46D58"/>
    <w:rsid w:val="00B476BA"/>
    <w:rsid w:val="00B47B13"/>
    <w:rsid w:val="00B50282"/>
    <w:rsid w:val="00B50B49"/>
    <w:rsid w:val="00B51DBD"/>
    <w:rsid w:val="00B521B2"/>
    <w:rsid w:val="00B521E6"/>
    <w:rsid w:val="00B53592"/>
    <w:rsid w:val="00B5388E"/>
    <w:rsid w:val="00B53968"/>
    <w:rsid w:val="00B5436B"/>
    <w:rsid w:val="00B54396"/>
    <w:rsid w:val="00B54EFE"/>
    <w:rsid w:val="00B557A6"/>
    <w:rsid w:val="00B56296"/>
    <w:rsid w:val="00B563A0"/>
    <w:rsid w:val="00B571A3"/>
    <w:rsid w:val="00B57C11"/>
    <w:rsid w:val="00B57EFA"/>
    <w:rsid w:val="00B6050E"/>
    <w:rsid w:val="00B613AB"/>
    <w:rsid w:val="00B614EE"/>
    <w:rsid w:val="00B617DE"/>
    <w:rsid w:val="00B620FD"/>
    <w:rsid w:val="00B62467"/>
    <w:rsid w:val="00B6348B"/>
    <w:rsid w:val="00B636D0"/>
    <w:rsid w:val="00B642BB"/>
    <w:rsid w:val="00B64DBB"/>
    <w:rsid w:val="00B64F2F"/>
    <w:rsid w:val="00B65813"/>
    <w:rsid w:val="00B66A7F"/>
    <w:rsid w:val="00B66B75"/>
    <w:rsid w:val="00B66C76"/>
    <w:rsid w:val="00B67867"/>
    <w:rsid w:val="00B67BDF"/>
    <w:rsid w:val="00B70AAC"/>
    <w:rsid w:val="00B7133C"/>
    <w:rsid w:val="00B71792"/>
    <w:rsid w:val="00B71A11"/>
    <w:rsid w:val="00B72927"/>
    <w:rsid w:val="00B73350"/>
    <w:rsid w:val="00B735B8"/>
    <w:rsid w:val="00B743E0"/>
    <w:rsid w:val="00B74490"/>
    <w:rsid w:val="00B74AE3"/>
    <w:rsid w:val="00B75A5C"/>
    <w:rsid w:val="00B761F8"/>
    <w:rsid w:val="00B766B4"/>
    <w:rsid w:val="00B76F19"/>
    <w:rsid w:val="00B77E8D"/>
    <w:rsid w:val="00B80008"/>
    <w:rsid w:val="00B80147"/>
    <w:rsid w:val="00B80569"/>
    <w:rsid w:val="00B81653"/>
    <w:rsid w:val="00B81A0D"/>
    <w:rsid w:val="00B81D9A"/>
    <w:rsid w:val="00B82AC0"/>
    <w:rsid w:val="00B82CA3"/>
    <w:rsid w:val="00B834F2"/>
    <w:rsid w:val="00B838B7"/>
    <w:rsid w:val="00B845D8"/>
    <w:rsid w:val="00B856C5"/>
    <w:rsid w:val="00B8570D"/>
    <w:rsid w:val="00B85CCA"/>
    <w:rsid w:val="00B86539"/>
    <w:rsid w:val="00B87D95"/>
    <w:rsid w:val="00B87DF4"/>
    <w:rsid w:val="00B9006E"/>
    <w:rsid w:val="00B900CB"/>
    <w:rsid w:val="00B910E2"/>
    <w:rsid w:val="00B91222"/>
    <w:rsid w:val="00B91285"/>
    <w:rsid w:val="00B9193A"/>
    <w:rsid w:val="00B92EC1"/>
    <w:rsid w:val="00B93323"/>
    <w:rsid w:val="00B947E6"/>
    <w:rsid w:val="00B9501A"/>
    <w:rsid w:val="00B95108"/>
    <w:rsid w:val="00B95F26"/>
    <w:rsid w:val="00B9605B"/>
    <w:rsid w:val="00B9698C"/>
    <w:rsid w:val="00B96C36"/>
    <w:rsid w:val="00B97A0C"/>
    <w:rsid w:val="00BA0493"/>
    <w:rsid w:val="00BA09B4"/>
    <w:rsid w:val="00BA108C"/>
    <w:rsid w:val="00BA158D"/>
    <w:rsid w:val="00BA2611"/>
    <w:rsid w:val="00BA2B06"/>
    <w:rsid w:val="00BA334A"/>
    <w:rsid w:val="00BA490E"/>
    <w:rsid w:val="00BA59AD"/>
    <w:rsid w:val="00BA6510"/>
    <w:rsid w:val="00BA773F"/>
    <w:rsid w:val="00BA778C"/>
    <w:rsid w:val="00BA7B76"/>
    <w:rsid w:val="00BB073F"/>
    <w:rsid w:val="00BB07C4"/>
    <w:rsid w:val="00BB0C53"/>
    <w:rsid w:val="00BB0D1E"/>
    <w:rsid w:val="00BB146E"/>
    <w:rsid w:val="00BB1DFA"/>
    <w:rsid w:val="00BB24E6"/>
    <w:rsid w:val="00BB25BF"/>
    <w:rsid w:val="00BB290D"/>
    <w:rsid w:val="00BB316E"/>
    <w:rsid w:val="00BB3F2B"/>
    <w:rsid w:val="00BB4C4E"/>
    <w:rsid w:val="00BB5866"/>
    <w:rsid w:val="00BB647A"/>
    <w:rsid w:val="00BB67D1"/>
    <w:rsid w:val="00BB6977"/>
    <w:rsid w:val="00BB70F2"/>
    <w:rsid w:val="00BB772F"/>
    <w:rsid w:val="00BB775C"/>
    <w:rsid w:val="00BB7A96"/>
    <w:rsid w:val="00BB7ADA"/>
    <w:rsid w:val="00BB7AE6"/>
    <w:rsid w:val="00BC0F5E"/>
    <w:rsid w:val="00BC1035"/>
    <w:rsid w:val="00BC1523"/>
    <w:rsid w:val="00BC174D"/>
    <w:rsid w:val="00BC2958"/>
    <w:rsid w:val="00BC2D92"/>
    <w:rsid w:val="00BC3D66"/>
    <w:rsid w:val="00BC402F"/>
    <w:rsid w:val="00BC4697"/>
    <w:rsid w:val="00BC5419"/>
    <w:rsid w:val="00BC577D"/>
    <w:rsid w:val="00BC60E3"/>
    <w:rsid w:val="00BC68A5"/>
    <w:rsid w:val="00BC6B70"/>
    <w:rsid w:val="00BC7230"/>
    <w:rsid w:val="00BC778A"/>
    <w:rsid w:val="00BC7C8E"/>
    <w:rsid w:val="00BC7E5E"/>
    <w:rsid w:val="00BD025F"/>
    <w:rsid w:val="00BD04D1"/>
    <w:rsid w:val="00BD0D48"/>
    <w:rsid w:val="00BD1431"/>
    <w:rsid w:val="00BD187F"/>
    <w:rsid w:val="00BD1AB5"/>
    <w:rsid w:val="00BD1D40"/>
    <w:rsid w:val="00BD225C"/>
    <w:rsid w:val="00BD2266"/>
    <w:rsid w:val="00BD2464"/>
    <w:rsid w:val="00BD3220"/>
    <w:rsid w:val="00BD352F"/>
    <w:rsid w:val="00BD3941"/>
    <w:rsid w:val="00BD42EF"/>
    <w:rsid w:val="00BD441A"/>
    <w:rsid w:val="00BD4479"/>
    <w:rsid w:val="00BD4BF2"/>
    <w:rsid w:val="00BD4E5A"/>
    <w:rsid w:val="00BD4E7A"/>
    <w:rsid w:val="00BD5267"/>
    <w:rsid w:val="00BD59ED"/>
    <w:rsid w:val="00BD6236"/>
    <w:rsid w:val="00BD6547"/>
    <w:rsid w:val="00BD7C53"/>
    <w:rsid w:val="00BD7D83"/>
    <w:rsid w:val="00BD7E26"/>
    <w:rsid w:val="00BE0380"/>
    <w:rsid w:val="00BE081C"/>
    <w:rsid w:val="00BE1593"/>
    <w:rsid w:val="00BE1A7E"/>
    <w:rsid w:val="00BE1B5F"/>
    <w:rsid w:val="00BE1E82"/>
    <w:rsid w:val="00BE356F"/>
    <w:rsid w:val="00BE3A78"/>
    <w:rsid w:val="00BE4804"/>
    <w:rsid w:val="00BE4962"/>
    <w:rsid w:val="00BE4FE7"/>
    <w:rsid w:val="00BE513A"/>
    <w:rsid w:val="00BE5E3D"/>
    <w:rsid w:val="00BE600D"/>
    <w:rsid w:val="00BE6118"/>
    <w:rsid w:val="00BE66FD"/>
    <w:rsid w:val="00BE678E"/>
    <w:rsid w:val="00BE69B5"/>
    <w:rsid w:val="00BE6F67"/>
    <w:rsid w:val="00BE73ED"/>
    <w:rsid w:val="00BE7664"/>
    <w:rsid w:val="00BE76F8"/>
    <w:rsid w:val="00BE7865"/>
    <w:rsid w:val="00BE7A90"/>
    <w:rsid w:val="00BF0562"/>
    <w:rsid w:val="00BF0843"/>
    <w:rsid w:val="00BF0BAF"/>
    <w:rsid w:val="00BF0E44"/>
    <w:rsid w:val="00BF1104"/>
    <w:rsid w:val="00BF1F60"/>
    <w:rsid w:val="00BF225E"/>
    <w:rsid w:val="00BF2F3D"/>
    <w:rsid w:val="00BF2F81"/>
    <w:rsid w:val="00BF313E"/>
    <w:rsid w:val="00BF3450"/>
    <w:rsid w:val="00BF4C13"/>
    <w:rsid w:val="00BF5A7D"/>
    <w:rsid w:val="00BF5CE1"/>
    <w:rsid w:val="00BF6764"/>
    <w:rsid w:val="00BF6C98"/>
    <w:rsid w:val="00BF737D"/>
    <w:rsid w:val="00C00FAB"/>
    <w:rsid w:val="00C02132"/>
    <w:rsid w:val="00C0274C"/>
    <w:rsid w:val="00C02EF4"/>
    <w:rsid w:val="00C03A6A"/>
    <w:rsid w:val="00C03C0A"/>
    <w:rsid w:val="00C05341"/>
    <w:rsid w:val="00C05361"/>
    <w:rsid w:val="00C06492"/>
    <w:rsid w:val="00C07252"/>
    <w:rsid w:val="00C075EF"/>
    <w:rsid w:val="00C0776F"/>
    <w:rsid w:val="00C0788E"/>
    <w:rsid w:val="00C10D97"/>
    <w:rsid w:val="00C12657"/>
    <w:rsid w:val="00C12851"/>
    <w:rsid w:val="00C13AFF"/>
    <w:rsid w:val="00C1429B"/>
    <w:rsid w:val="00C1480D"/>
    <w:rsid w:val="00C14C89"/>
    <w:rsid w:val="00C167FA"/>
    <w:rsid w:val="00C2029E"/>
    <w:rsid w:val="00C20317"/>
    <w:rsid w:val="00C21490"/>
    <w:rsid w:val="00C21770"/>
    <w:rsid w:val="00C2212E"/>
    <w:rsid w:val="00C23504"/>
    <w:rsid w:val="00C2377B"/>
    <w:rsid w:val="00C23D03"/>
    <w:rsid w:val="00C23E5C"/>
    <w:rsid w:val="00C246EB"/>
    <w:rsid w:val="00C2533E"/>
    <w:rsid w:val="00C25600"/>
    <w:rsid w:val="00C257B6"/>
    <w:rsid w:val="00C25BCC"/>
    <w:rsid w:val="00C26093"/>
    <w:rsid w:val="00C2785C"/>
    <w:rsid w:val="00C27F0B"/>
    <w:rsid w:val="00C27FB1"/>
    <w:rsid w:val="00C30B97"/>
    <w:rsid w:val="00C31788"/>
    <w:rsid w:val="00C326DE"/>
    <w:rsid w:val="00C32A6B"/>
    <w:rsid w:val="00C32DE0"/>
    <w:rsid w:val="00C33830"/>
    <w:rsid w:val="00C33BB5"/>
    <w:rsid w:val="00C33C2B"/>
    <w:rsid w:val="00C3456B"/>
    <w:rsid w:val="00C34DEA"/>
    <w:rsid w:val="00C34E65"/>
    <w:rsid w:val="00C34EB9"/>
    <w:rsid w:val="00C3510E"/>
    <w:rsid w:val="00C35733"/>
    <w:rsid w:val="00C358D8"/>
    <w:rsid w:val="00C362A1"/>
    <w:rsid w:val="00C36B98"/>
    <w:rsid w:val="00C36C54"/>
    <w:rsid w:val="00C36DE4"/>
    <w:rsid w:val="00C37F5D"/>
    <w:rsid w:val="00C4017D"/>
    <w:rsid w:val="00C4019D"/>
    <w:rsid w:val="00C40B49"/>
    <w:rsid w:val="00C40C0E"/>
    <w:rsid w:val="00C40CE0"/>
    <w:rsid w:val="00C41638"/>
    <w:rsid w:val="00C41C6E"/>
    <w:rsid w:val="00C41F42"/>
    <w:rsid w:val="00C428A8"/>
    <w:rsid w:val="00C42EF2"/>
    <w:rsid w:val="00C435A5"/>
    <w:rsid w:val="00C43D13"/>
    <w:rsid w:val="00C450BC"/>
    <w:rsid w:val="00C45361"/>
    <w:rsid w:val="00C454C2"/>
    <w:rsid w:val="00C45AA3"/>
    <w:rsid w:val="00C4678B"/>
    <w:rsid w:val="00C4698B"/>
    <w:rsid w:val="00C47109"/>
    <w:rsid w:val="00C4716B"/>
    <w:rsid w:val="00C477A8"/>
    <w:rsid w:val="00C47894"/>
    <w:rsid w:val="00C47DE5"/>
    <w:rsid w:val="00C50136"/>
    <w:rsid w:val="00C51106"/>
    <w:rsid w:val="00C51199"/>
    <w:rsid w:val="00C51978"/>
    <w:rsid w:val="00C520F9"/>
    <w:rsid w:val="00C52657"/>
    <w:rsid w:val="00C52F97"/>
    <w:rsid w:val="00C53858"/>
    <w:rsid w:val="00C53973"/>
    <w:rsid w:val="00C540D3"/>
    <w:rsid w:val="00C546D8"/>
    <w:rsid w:val="00C54A77"/>
    <w:rsid w:val="00C54FBE"/>
    <w:rsid w:val="00C55B47"/>
    <w:rsid w:val="00C55E55"/>
    <w:rsid w:val="00C5632F"/>
    <w:rsid w:val="00C57DF8"/>
    <w:rsid w:val="00C615E3"/>
    <w:rsid w:val="00C61998"/>
    <w:rsid w:val="00C61BB5"/>
    <w:rsid w:val="00C61E02"/>
    <w:rsid w:val="00C6371B"/>
    <w:rsid w:val="00C64947"/>
    <w:rsid w:val="00C64EB8"/>
    <w:rsid w:val="00C651A8"/>
    <w:rsid w:val="00C65A52"/>
    <w:rsid w:val="00C66121"/>
    <w:rsid w:val="00C66476"/>
    <w:rsid w:val="00C6669E"/>
    <w:rsid w:val="00C669D1"/>
    <w:rsid w:val="00C66B9F"/>
    <w:rsid w:val="00C66F4C"/>
    <w:rsid w:val="00C6769A"/>
    <w:rsid w:val="00C67973"/>
    <w:rsid w:val="00C714AD"/>
    <w:rsid w:val="00C722B7"/>
    <w:rsid w:val="00C72479"/>
    <w:rsid w:val="00C7255D"/>
    <w:rsid w:val="00C727D2"/>
    <w:rsid w:val="00C7460E"/>
    <w:rsid w:val="00C74DDE"/>
    <w:rsid w:val="00C7506B"/>
    <w:rsid w:val="00C758BB"/>
    <w:rsid w:val="00C75906"/>
    <w:rsid w:val="00C75E2E"/>
    <w:rsid w:val="00C76616"/>
    <w:rsid w:val="00C767AB"/>
    <w:rsid w:val="00C80452"/>
    <w:rsid w:val="00C80E13"/>
    <w:rsid w:val="00C81342"/>
    <w:rsid w:val="00C81CCC"/>
    <w:rsid w:val="00C81D56"/>
    <w:rsid w:val="00C825B8"/>
    <w:rsid w:val="00C827E2"/>
    <w:rsid w:val="00C82AF8"/>
    <w:rsid w:val="00C834CB"/>
    <w:rsid w:val="00C83E7F"/>
    <w:rsid w:val="00C84B0B"/>
    <w:rsid w:val="00C84D4F"/>
    <w:rsid w:val="00C84F7B"/>
    <w:rsid w:val="00C86612"/>
    <w:rsid w:val="00C86D6D"/>
    <w:rsid w:val="00C87554"/>
    <w:rsid w:val="00C875BC"/>
    <w:rsid w:val="00C9002B"/>
    <w:rsid w:val="00C9006D"/>
    <w:rsid w:val="00C9045C"/>
    <w:rsid w:val="00C90532"/>
    <w:rsid w:val="00C90FFE"/>
    <w:rsid w:val="00C91236"/>
    <w:rsid w:val="00C91688"/>
    <w:rsid w:val="00C91CC0"/>
    <w:rsid w:val="00C91D4A"/>
    <w:rsid w:val="00C91F11"/>
    <w:rsid w:val="00C92B8D"/>
    <w:rsid w:val="00C93A4F"/>
    <w:rsid w:val="00C94283"/>
    <w:rsid w:val="00C943C1"/>
    <w:rsid w:val="00C94A4B"/>
    <w:rsid w:val="00C95A0B"/>
    <w:rsid w:val="00C95A8C"/>
    <w:rsid w:val="00C95D88"/>
    <w:rsid w:val="00C95F5E"/>
    <w:rsid w:val="00C968C2"/>
    <w:rsid w:val="00C97C4D"/>
    <w:rsid w:val="00CA04F1"/>
    <w:rsid w:val="00CA0AEC"/>
    <w:rsid w:val="00CA1AD0"/>
    <w:rsid w:val="00CA1CFC"/>
    <w:rsid w:val="00CA20EE"/>
    <w:rsid w:val="00CA2D3C"/>
    <w:rsid w:val="00CA3696"/>
    <w:rsid w:val="00CA43F9"/>
    <w:rsid w:val="00CA47CF"/>
    <w:rsid w:val="00CA5996"/>
    <w:rsid w:val="00CA6F32"/>
    <w:rsid w:val="00CA707E"/>
    <w:rsid w:val="00CA708D"/>
    <w:rsid w:val="00CA75B0"/>
    <w:rsid w:val="00CA7A83"/>
    <w:rsid w:val="00CB00DF"/>
    <w:rsid w:val="00CB0CA9"/>
    <w:rsid w:val="00CB1DBE"/>
    <w:rsid w:val="00CB24B4"/>
    <w:rsid w:val="00CB24F0"/>
    <w:rsid w:val="00CB24FE"/>
    <w:rsid w:val="00CB29D2"/>
    <w:rsid w:val="00CB2D65"/>
    <w:rsid w:val="00CB2FD2"/>
    <w:rsid w:val="00CB364D"/>
    <w:rsid w:val="00CB419C"/>
    <w:rsid w:val="00CB4EAA"/>
    <w:rsid w:val="00CB51AF"/>
    <w:rsid w:val="00CB6214"/>
    <w:rsid w:val="00CB68B6"/>
    <w:rsid w:val="00CB68B9"/>
    <w:rsid w:val="00CC0A5B"/>
    <w:rsid w:val="00CC0DEB"/>
    <w:rsid w:val="00CC0FF0"/>
    <w:rsid w:val="00CC1FF6"/>
    <w:rsid w:val="00CC2404"/>
    <w:rsid w:val="00CC2817"/>
    <w:rsid w:val="00CC2C49"/>
    <w:rsid w:val="00CC3329"/>
    <w:rsid w:val="00CC36B7"/>
    <w:rsid w:val="00CC400E"/>
    <w:rsid w:val="00CC484A"/>
    <w:rsid w:val="00CC4A46"/>
    <w:rsid w:val="00CC4E76"/>
    <w:rsid w:val="00CC5175"/>
    <w:rsid w:val="00CC5A7F"/>
    <w:rsid w:val="00CC5FD0"/>
    <w:rsid w:val="00CC63FD"/>
    <w:rsid w:val="00CC6ED8"/>
    <w:rsid w:val="00CC7150"/>
    <w:rsid w:val="00CC73F4"/>
    <w:rsid w:val="00CC780A"/>
    <w:rsid w:val="00CC7C79"/>
    <w:rsid w:val="00CD107D"/>
    <w:rsid w:val="00CD1847"/>
    <w:rsid w:val="00CD1B73"/>
    <w:rsid w:val="00CD1E23"/>
    <w:rsid w:val="00CD2013"/>
    <w:rsid w:val="00CD20E1"/>
    <w:rsid w:val="00CD38E2"/>
    <w:rsid w:val="00CD3ACB"/>
    <w:rsid w:val="00CD45FC"/>
    <w:rsid w:val="00CD4B83"/>
    <w:rsid w:val="00CD513B"/>
    <w:rsid w:val="00CD606F"/>
    <w:rsid w:val="00CD7125"/>
    <w:rsid w:val="00CD747A"/>
    <w:rsid w:val="00CE07EE"/>
    <w:rsid w:val="00CE0850"/>
    <w:rsid w:val="00CE0CD2"/>
    <w:rsid w:val="00CE16CE"/>
    <w:rsid w:val="00CE16E0"/>
    <w:rsid w:val="00CE2FAE"/>
    <w:rsid w:val="00CE2FDE"/>
    <w:rsid w:val="00CE32ED"/>
    <w:rsid w:val="00CE4668"/>
    <w:rsid w:val="00CE4B8C"/>
    <w:rsid w:val="00CE4D3C"/>
    <w:rsid w:val="00CE4EB6"/>
    <w:rsid w:val="00CE580F"/>
    <w:rsid w:val="00CE5858"/>
    <w:rsid w:val="00CE5B8C"/>
    <w:rsid w:val="00CE5BC2"/>
    <w:rsid w:val="00CE5FBB"/>
    <w:rsid w:val="00CE6534"/>
    <w:rsid w:val="00CE697D"/>
    <w:rsid w:val="00CE6AB1"/>
    <w:rsid w:val="00CE6CA8"/>
    <w:rsid w:val="00CE6CE2"/>
    <w:rsid w:val="00CE6FA3"/>
    <w:rsid w:val="00CE763F"/>
    <w:rsid w:val="00CE7982"/>
    <w:rsid w:val="00CE79D5"/>
    <w:rsid w:val="00CE7AF0"/>
    <w:rsid w:val="00CF0B03"/>
    <w:rsid w:val="00CF0C7A"/>
    <w:rsid w:val="00CF123C"/>
    <w:rsid w:val="00CF158A"/>
    <w:rsid w:val="00CF260B"/>
    <w:rsid w:val="00CF34C5"/>
    <w:rsid w:val="00CF4DCC"/>
    <w:rsid w:val="00CF534B"/>
    <w:rsid w:val="00CF653D"/>
    <w:rsid w:val="00CF655F"/>
    <w:rsid w:val="00CF77B6"/>
    <w:rsid w:val="00D01F74"/>
    <w:rsid w:val="00D02CFB"/>
    <w:rsid w:val="00D038C8"/>
    <w:rsid w:val="00D04A52"/>
    <w:rsid w:val="00D052FD"/>
    <w:rsid w:val="00D055B1"/>
    <w:rsid w:val="00D05C81"/>
    <w:rsid w:val="00D06457"/>
    <w:rsid w:val="00D06CB3"/>
    <w:rsid w:val="00D103B2"/>
    <w:rsid w:val="00D11009"/>
    <w:rsid w:val="00D11266"/>
    <w:rsid w:val="00D1130A"/>
    <w:rsid w:val="00D135B8"/>
    <w:rsid w:val="00D13762"/>
    <w:rsid w:val="00D14599"/>
    <w:rsid w:val="00D17687"/>
    <w:rsid w:val="00D17A72"/>
    <w:rsid w:val="00D17B80"/>
    <w:rsid w:val="00D17CD8"/>
    <w:rsid w:val="00D2089E"/>
    <w:rsid w:val="00D20BA9"/>
    <w:rsid w:val="00D211A0"/>
    <w:rsid w:val="00D211B4"/>
    <w:rsid w:val="00D21BAB"/>
    <w:rsid w:val="00D24962"/>
    <w:rsid w:val="00D252A4"/>
    <w:rsid w:val="00D25F12"/>
    <w:rsid w:val="00D2698B"/>
    <w:rsid w:val="00D26D5C"/>
    <w:rsid w:val="00D30163"/>
    <w:rsid w:val="00D303A5"/>
    <w:rsid w:val="00D303C0"/>
    <w:rsid w:val="00D30E34"/>
    <w:rsid w:val="00D31594"/>
    <w:rsid w:val="00D31A25"/>
    <w:rsid w:val="00D33007"/>
    <w:rsid w:val="00D33676"/>
    <w:rsid w:val="00D33D7E"/>
    <w:rsid w:val="00D3464E"/>
    <w:rsid w:val="00D34D10"/>
    <w:rsid w:val="00D36CA3"/>
    <w:rsid w:val="00D37155"/>
    <w:rsid w:val="00D37542"/>
    <w:rsid w:val="00D375B5"/>
    <w:rsid w:val="00D3785B"/>
    <w:rsid w:val="00D378CC"/>
    <w:rsid w:val="00D379A8"/>
    <w:rsid w:val="00D400C6"/>
    <w:rsid w:val="00D40B57"/>
    <w:rsid w:val="00D43C20"/>
    <w:rsid w:val="00D45BFF"/>
    <w:rsid w:val="00D45E60"/>
    <w:rsid w:val="00D460EE"/>
    <w:rsid w:val="00D46DE5"/>
    <w:rsid w:val="00D46E08"/>
    <w:rsid w:val="00D472BE"/>
    <w:rsid w:val="00D47787"/>
    <w:rsid w:val="00D47942"/>
    <w:rsid w:val="00D501BD"/>
    <w:rsid w:val="00D50817"/>
    <w:rsid w:val="00D510A0"/>
    <w:rsid w:val="00D52120"/>
    <w:rsid w:val="00D54156"/>
    <w:rsid w:val="00D55009"/>
    <w:rsid w:val="00D55288"/>
    <w:rsid w:val="00D559A8"/>
    <w:rsid w:val="00D55AE2"/>
    <w:rsid w:val="00D55B60"/>
    <w:rsid w:val="00D56657"/>
    <w:rsid w:val="00D56DE4"/>
    <w:rsid w:val="00D56E7C"/>
    <w:rsid w:val="00D57ED7"/>
    <w:rsid w:val="00D615A9"/>
    <w:rsid w:val="00D61601"/>
    <w:rsid w:val="00D625AC"/>
    <w:rsid w:val="00D62667"/>
    <w:rsid w:val="00D643A1"/>
    <w:rsid w:val="00D65225"/>
    <w:rsid w:val="00D65DE9"/>
    <w:rsid w:val="00D66452"/>
    <w:rsid w:val="00D6746F"/>
    <w:rsid w:val="00D67B05"/>
    <w:rsid w:val="00D67F11"/>
    <w:rsid w:val="00D704A4"/>
    <w:rsid w:val="00D7092D"/>
    <w:rsid w:val="00D71571"/>
    <w:rsid w:val="00D716ED"/>
    <w:rsid w:val="00D717D6"/>
    <w:rsid w:val="00D71857"/>
    <w:rsid w:val="00D72BC1"/>
    <w:rsid w:val="00D7305B"/>
    <w:rsid w:val="00D73A6B"/>
    <w:rsid w:val="00D742E9"/>
    <w:rsid w:val="00D746DC"/>
    <w:rsid w:val="00D74924"/>
    <w:rsid w:val="00D74DED"/>
    <w:rsid w:val="00D750D6"/>
    <w:rsid w:val="00D7535B"/>
    <w:rsid w:val="00D7658C"/>
    <w:rsid w:val="00D7694F"/>
    <w:rsid w:val="00D77CE8"/>
    <w:rsid w:val="00D80D79"/>
    <w:rsid w:val="00D81A9F"/>
    <w:rsid w:val="00D81C60"/>
    <w:rsid w:val="00D822D7"/>
    <w:rsid w:val="00D836D5"/>
    <w:rsid w:val="00D83777"/>
    <w:rsid w:val="00D85783"/>
    <w:rsid w:val="00D8595B"/>
    <w:rsid w:val="00D869A3"/>
    <w:rsid w:val="00D86C18"/>
    <w:rsid w:val="00D86CB4"/>
    <w:rsid w:val="00D87903"/>
    <w:rsid w:val="00D92B86"/>
    <w:rsid w:val="00D933DD"/>
    <w:rsid w:val="00D93B90"/>
    <w:rsid w:val="00D94F35"/>
    <w:rsid w:val="00D95913"/>
    <w:rsid w:val="00D95D13"/>
    <w:rsid w:val="00D963DB"/>
    <w:rsid w:val="00D96BB0"/>
    <w:rsid w:val="00DA05D7"/>
    <w:rsid w:val="00DA1662"/>
    <w:rsid w:val="00DA19AF"/>
    <w:rsid w:val="00DA22B4"/>
    <w:rsid w:val="00DA2402"/>
    <w:rsid w:val="00DA451D"/>
    <w:rsid w:val="00DA5988"/>
    <w:rsid w:val="00DA73D7"/>
    <w:rsid w:val="00DA779F"/>
    <w:rsid w:val="00DB0126"/>
    <w:rsid w:val="00DB0202"/>
    <w:rsid w:val="00DB1795"/>
    <w:rsid w:val="00DB2132"/>
    <w:rsid w:val="00DB2225"/>
    <w:rsid w:val="00DB41A1"/>
    <w:rsid w:val="00DB510F"/>
    <w:rsid w:val="00DB51AA"/>
    <w:rsid w:val="00DB537B"/>
    <w:rsid w:val="00DB5612"/>
    <w:rsid w:val="00DB5900"/>
    <w:rsid w:val="00DB6931"/>
    <w:rsid w:val="00DB6ECC"/>
    <w:rsid w:val="00DB6F61"/>
    <w:rsid w:val="00DC0869"/>
    <w:rsid w:val="00DC0C4E"/>
    <w:rsid w:val="00DC1399"/>
    <w:rsid w:val="00DC2FA4"/>
    <w:rsid w:val="00DC316C"/>
    <w:rsid w:val="00DC3AF2"/>
    <w:rsid w:val="00DC3C85"/>
    <w:rsid w:val="00DC4696"/>
    <w:rsid w:val="00DC4CF4"/>
    <w:rsid w:val="00DC4D0B"/>
    <w:rsid w:val="00DC4E00"/>
    <w:rsid w:val="00DC5835"/>
    <w:rsid w:val="00DC6A3F"/>
    <w:rsid w:val="00DC6CB1"/>
    <w:rsid w:val="00DC797E"/>
    <w:rsid w:val="00DC7AD0"/>
    <w:rsid w:val="00DC7F2B"/>
    <w:rsid w:val="00DD03BA"/>
    <w:rsid w:val="00DD0C98"/>
    <w:rsid w:val="00DD141D"/>
    <w:rsid w:val="00DD1D7C"/>
    <w:rsid w:val="00DD2892"/>
    <w:rsid w:val="00DD2E2F"/>
    <w:rsid w:val="00DD318B"/>
    <w:rsid w:val="00DD36DD"/>
    <w:rsid w:val="00DD4973"/>
    <w:rsid w:val="00DD49FC"/>
    <w:rsid w:val="00DD57A4"/>
    <w:rsid w:val="00DD5D36"/>
    <w:rsid w:val="00DD6C2D"/>
    <w:rsid w:val="00DD6D96"/>
    <w:rsid w:val="00DD7A5A"/>
    <w:rsid w:val="00DE04EE"/>
    <w:rsid w:val="00DE0B91"/>
    <w:rsid w:val="00DE0EF2"/>
    <w:rsid w:val="00DE23F0"/>
    <w:rsid w:val="00DE2F3B"/>
    <w:rsid w:val="00DE30F0"/>
    <w:rsid w:val="00DE38A7"/>
    <w:rsid w:val="00DE404B"/>
    <w:rsid w:val="00DE477A"/>
    <w:rsid w:val="00DE5177"/>
    <w:rsid w:val="00DE51FB"/>
    <w:rsid w:val="00DE621A"/>
    <w:rsid w:val="00DE6E7E"/>
    <w:rsid w:val="00DF0F52"/>
    <w:rsid w:val="00DF127A"/>
    <w:rsid w:val="00DF13FC"/>
    <w:rsid w:val="00DF1888"/>
    <w:rsid w:val="00DF2B89"/>
    <w:rsid w:val="00DF3241"/>
    <w:rsid w:val="00DF3299"/>
    <w:rsid w:val="00DF4BB1"/>
    <w:rsid w:val="00DF4E4E"/>
    <w:rsid w:val="00DF548B"/>
    <w:rsid w:val="00DF587B"/>
    <w:rsid w:val="00DF66C4"/>
    <w:rsid w:val="00DF7383"/>
    <w:rsid w:val="00E00DD8"/>
    <w:rsid w:val="00E0103E"/>
    <w:rsid w:val="00E0292B"/>
    <w:rsid w:val="00E06C3F"/>
    <w:rsid w:val="00E07476"/>
    <w:rsid w:val="00E07C8E"/>
    <w:rsid w:val="00E07D4E"/>
    <w:rsid w:val="00E07D62"/>
    <w:rsid w:val="00E07EC0"/>
    <w:rsid w:val="00E10646"/>
    <w:rsid w:val="00E117BF"/>
    <w:rsid w:val="00E11892"/>
    <w:rsid w:val="00E11953"/>
    <w:rsid w:val="00E11D09"/>
    <w:rsid w:val="00E1217D"/>
    <w:rsid w:val="00E127DF"/>
    <w:rsid w:val="00E12BB9"/>
    <w:rsid w:val="00E12FCD"/>
    <w:rsid w:val="00E135B8"/>
    <w:rsid w:val="00E1406F"/>
    <w:rsid w:val="00E144F5"/>
    <w:rsid w:val="00E14E99"/>
    <w:rsid w:val="00E163B9"/>
    <w:rsid w:val="00E16D78"/>
    <w:rsid w:val="00E21497"/>
    <w:rsid w:val="00E22343"/>
    <w:rsid w:val="00E223C1"/>
    <w:rsid w:val="00E22F2B"/>
    <w:rsid w:val="00E23830"/>
    <w:rsid w:val="00E23CE4"/>
    <w:rsid w:val="00E24568"/>
    <w:rsid w:val="00E2473A"/>
    <w:rsid w:val="00E25501"/>
    <w:rsid w:val="00E25691"/>
    <w:rsid w:val="00E26016"/>
    <w:rsid w:val="00E2677A"/>
    <w:rsid w:val="00E26888"/>
    <w:rsid w:val="00E26B08"/>
    <w:rsid w:val="00E26B43"/>
    <w:rsid w:val="00E26FFF"/>
    <w:rsid w:val="00E275B5"/>
    <w:rsid w:val="00E30A16"/>
    <w:rsid w:val="00E315B3"/>
    <w:rsid w:val="00E316FF"/>
    <w:rsid w:val="00E32BF7"/>
    <w:rsid w:val="00E32FC0"/>
    <w:rsid w:val="00E334C7"/>
    <w:rsid w:val="00E33690"/>
    <w:rsid w:val="00E339B1"/>
    <w:rsid w:val="00E33F8E"/>
    <w:rsid w:val="00E3400E"/>
    <w:rsid w:val="00E34F1B"/>
    <w:rsid w:val="00E35592"/>
    <w:rsid w:val="00E3585F"/>
    <w:rsid w:val="00E35CDD"/>
    <w:rsid w:val="00E35F42"/>
    <w:rsid w:val="00E37BF0"/>
    <w:rsid w:val="00E40669"/>
    <w:rsid w:val="00E40698"/>
    <w:rsid w:val="00E406E4"/>
    <w:rsid w:val="00E40959"/>
    <w:rsid w:val="00E41226"/>
    <w:rsid w:val="00E41500"/>
    <w:rsid w:val="00E41550"/>
    <w:rsid w:val="00E41E31"/>
    <w:rsid w:val="00E425D3"/>
    <w:rsid w:val="00E42BCC"/>
    <w:rsid w:val="00E43773"/>
    <w:rsid w:val="00E43E4B"/>
    <w:rsid w:val="00E44994"/>
    <w:rsid w:val="00E4571B"/>
    <w:rsid w:val="00E45A26"/>
    <w:rsid w:val="00E45A42"/>
    <w:rsid w:val="00E4618E"/>
    <w:rsid w:val="00E52591"/>
    <w:rsid w:val="00E525EE"/>
    <w:rsid w:val="00E53239"/>
    <w:rsid w:val="00E539FB"/>
    <w:rsid w:val="00E549CF"/>
    <w:rsid w:val="00E552D5"/>
    <w:rsid w:val="00E55549"/>
    <w:rsid w:val="00E55945"/>
    <w:rsid w:val="00E56007"/>
    <w:rsid w:val="00E566EC"/>
    <w:rsid w:val="00E56A28"/>
    <w:rsid w:val="00E56ECD"/>
    <w:rsid w:val="00E570CB"/>
    <w:rsid w:val="00E60847"/>
    <w:rsid w:val="00E60B9A"/>
    <w:rsid w:val="00E6187E"/>
    <w:rsid w:val="00E62162"/>
    <w:rsid w:val="00E62348"/>
    <w:rsid w:val="00E6262C"/>
    <w:rsid w:val="00E63755"/>
    <w:rsid w:val="00E63B54"/>
    <w:rsid w:val="00E64DC3"/>
    <w:rsid w:val="00E66C1A"/>
    <w:rsid w:val="00E66D2B"/>
    <w:rsid w:val="00E701DD"/>
    <w:rsid w:val="00E709B6"/>
    <w:rsid w:val="00E7139A"/>
    <w:rsid w:val="00E71616"/>
    <w:rsid w:val="00E71A29"/>
    <w:rsid w:val="00E7287D"/>
    <w:rsid w:val="00E73870"/>
    <w:rsid w:val="00E73A73"/>
    <w:rsid w:val="00E74785"/>
    <w:rsid w:val="00E75694"/>
    <w:rsid w:val="00E75EBF"/>
    <w:rsid w:val="00E775EE"/>
    <w:rsid w:val="00E77F67"/>
    <w:rsid w:val="00E80258"/>
    <w:rsid w:val="00E806AC"/>
    <w:rsid w:val="00E80E01"/>
    <w:rsid w:val="00E8139A"/>
    <w:rsid w:val="00E8175D"/>
    <w:rsid w:val="00E8493D"/>
    <w:rsid w:val="00E84E11"/>
    <w:rsid w:val="00E851AA"/>
    <w:rsid w:val="00E85479"/>
    <w:rsid w:val="00E85CCD"/>
    <w:rsid w:val="00E86797"/>
    <w:rsid w:val="00E86E7D"/>
    <w:rsid w:val="00E87414"/>
    <w:rsid w:val="00E87680"/>
    <w:rsid w:val="00E87AA4"/>
    <w:rsid w:val="00E90A00"/>
    <w:rsid w:val="00E913FE"/>
    <w:rsid w:val="00E922CB"/>
    <w:rsid w:val="00E928DE"/>
    <w:rsid w:val="00E92C1F"/>
    <w:rsid w:val="00E92D26"/>
    <w:rsid w:val="00E92EF9"/>
    <w:rsid w:val="00E93342"/>
    <w:rsid w:val="00E93886"/>
    <w:rsid w:val="00E9445E"/>
    <w:rsid w:val="00E949D7"/>
    <w:rsid w:val="00E949E2"/>
    <w:rsid w:val="00E95651"/>
    <w:rsid w:val="00E95B9F"/>
    <w:rsid w:val="00E96432"/>
    <w:rsid w:val="00E96DB3"/>
    <w:rsid w:val="00E973F1"/>
    <w:rsid w:val="00E97FE8"/>
    <w:rsid w:val="00EA037A"/>
    <w:rsid w:val="00EA1184"/>
    <w:rsid w:val="00EA1660"/>
    <w:rsid w:val="00EA3C31"/>
    <w:rsid w:val="00EA4DC5"/>
    <w:rsid w:val="00EA5748"/>
    <w:rsid w:val="00EA578D"/>
    <w:rsid w:val="00EA6303"/>
    <w:rsid w:val="00EA66E8"/>
    <w:rsid w:val="00EA76C3"/>
    <w:rsid w:val="00EB029C"/>
    <w:rsid w:val="00EB0C8B"/>
    <w:rsid w:val="00EB0CDE"/>
    <w:rsid w:val="00EB0E1C"/>
    <w:rsid w:val="00EB0F65"/>
    <w:rsid w:val="00EB2FD6"/>
    <w:rsid w:val="00EB43EE"/>
    <w:rsid w:val="00EB47ED"/>
    <w:rsid w:val="00EB5374"/>
    <w:rsid w:val="00EB6209"/>
    <w:rsid w:val="00EB62D1"/>
    <w:rsid w:val="00EB656F"/>
    <w:rsid w:val="00EB67C3"/>
    <w:rsid w:val="00EB701B"/>
    <w:rsid w:val="00EB7C4A"/>
    <w:rsid w:val="00EB7EC2"/>
    <w:rsid w:val="00EC0C90"/>
    <w:rsid w:val="00EC1824"/>
    <w:rsid w:val="00EC18A2"/>
    <w:rsid w:val="00EC1D0B"/>
    <w:rsid w:val="00EC265C"/>
    <w:rsid w:val="00EC335D"/>
    <w:rsid w:val="00EC3604"/>
    <w:rsid w:val="00EC397B"/>
    <w:rsid w:val="00EC410F"/>
    <w:rsid w:val="00EC4F45"/>
    <w:rsid w:val="00EC54B7"/>
    <w:rsid w:val="00EC778C"/>
    <w:rsid w:val="00EC7935"/>
    <w:rsid w:val="00EC7B2B"/>
    <w:rsid w:val="00EC7C1F"/>
    <w:rsid w:val="00EC7CBE"/>
    <w:rsid w:val="00EC7E48"/>
    <w:rsid w:val="00ED0142"/>
    <w:rsid w:val="00ED0149"/>
    <w:rsid w:val="00ED0677"/>
    <w:rsid w:val="00ED33F0"/>
    <w:rsid w:val="00ED3415"/>
    <w:rsid w:val="00ED405E"/>
    <w:rsid w:val="00ED4146"/>
    <w:rsid w:val="00ED4B20"/>
    <w:rsid w:val="00ED4C87"/>
    <w:rsid w:val="00ED5235"/>
    <w:rsid w:val="00ED5305"/>
    <w:rsid w:val="00ED5A4C"/>
    <w:rsid w:val="00ED6055"/>
    <w:rsid w:val="00ED66FC"/>
    <w:rsid w:val="00ED72D7"/>
    <w:rsid w:val="00ED7453"/>
    <w:rsid w:val="00ED79B8"/>
    <w:rsid w:val="00EE00E1"/>
    <w:rsid w:val="00EE035A"/>
    <w:rsid w:val="00EE23A1"/>
    <w:rsid w:val="00EE278C"/>
    <w:rsid w:val="00EE29F6"/>
    <w:rsid w:val="00EE2D43"/>
    <w:rsid w:val="00EE312C"/>
    <w:rsid w:val="00EE34D1"/>
    <w:rsid w:val="00EE365E"/>
    <w:rsid w:val="00EE392A"/>
    <w:rsid w:val="00EE3C15"/>
    <w:rsid w:val="00EE41B0"/>
    <w:rsid w:val="00EE486E"/>
    <w:rsid w:val="00EE4D28"/>
    <w:rsid w:val="00EE61F7"/>
    <w:rsid w:val="00EE621D"/>
    <w:rsid w:val="00EE6EA8"/>
    <w:rsid w:val="00EE76BE"/>
    <w:rsid w:val="00EE7E7C"/>
    <w:rsid w:val="00EF08B4"/>
    <w:rsid w:val="00EF1122"/>
    <w:rsid w:val="00EF1697"/>
    <w:rsid w:val="00EF1FDA"/>
    <w:rsid w:val="00EF23D2"/>
    <w:rsid w:val="00EF2610"/>
    <w:rsid w:val="00EF34F5"/>
    <w:rsid w:val="00EF36F4"/>
    <w:rsid w:val="00EF3A99"/>
    <w:rsid w:val="00EF3B87"/>
    <w:rsid w:val="00EF433E"/>
    <w:rsid w:val="00EF44C2"/>
    <w:rsid w:val="00EF44ED"/>
    <w:rsid w:val="00EF48B4"/>
    <w:rsid w:val="00EF5225"/>
    <w:rsid w:val="00EF56CE"/>
    <w:rsid w:val="00EF56ED"/>
    <w:rsid w:val="00EF5CF6"/>
    <w:rsid w:val="00EF64AC"/>
    <w:rsid w:val="00EF69EC"/>
    <w:rsid w:val="00EF75C8"/>
    <w:rsid w:val="00EF76C4"/>
    <w:rsid w:val="00F000F7"/>
    <w:rsid w:val="00F00C8A"/>
    <w:rsid w:val="00F0113C"/>
    <w:rsid w:val="00F01B1D"/>
    <w:rsid w:val="00F0204D"/>
    <w:rsid w:val="00F03ABF"/>
    <w:rsid w:val="00F0452D"/>
    <w:rsid w:val="00F0545F"/>
    <w:rsid w:val="00F0552F"/>
    <w:rsid w:val="00F0694A"/>
    <w:rsid w:val="00F06E35"/>
    <w:rsid w:val="00F073D4"/>
    <w:rsid w:val="00F07FBA"/>
    <w:rsid w:val="00F112FD"/>
    <w:rsid w:val="00F116E2"/>
    <w:rsid w:val="00F11D37"/>
    <w:rsid w:val="00F12B65"/>
    <w:rsid w:val="00F130F2"/>
    <w:rsid w:val="00F13455"/>
    <w:rsid w:val="00F1389D"/>
    <w:rsid w:val="00F13A73"/>
    <w:rsid w:val="00F1569C"/>
    <w:rsid w:val="00F16BFC"/>
    <w:rsid w:val="00F17718"/>
    <w:rsid w:val="00F20436"/>
    <w:rsid w:val="00F21D45"/>
    <w:rsid w:val="00F21FA2"/>
    <w:rsid w:val="00F23858"/>
    <w:rsid w:val="00F23F5E"/>
    <w:rsid w:val="00F242F7"/>
    <w:rsid w:val="00F24B17"/>
    <w:rsid w:val="00F254FE"/>
    <w:rsid w:val="00F2616D"/>
    <w:rsid w:val="00F277EB"/>
    <w:rsid w:val="00F27975"/>
    <w:rsid w:val="00F27C20"/>
    <w:rsid w:val="00F30252"/>
    <w:rsid w:val="00F305A1"/>
    <w:rsid w:val="00F324BA"/>
    <w:rsid w:val="00F3311F"/>
    <w:rsid w:val="00F33354"/>
    <w:rsid w:val="00F33BAF"/>
    <w:rsid w:val="00F340B6"/>
    <w:rsid w:val="00F34534"/>
    <w:rsid w:val="00F35220"/>
    <w:rsid w:val="00F357A2"/>
    <w:rsid w:val="00F35E7A"/>
    <w:rsid w:val="00F37D37"/>
    <w:rsid w:val="00F414FF"/>
    <w:rsid w:val="00F426D7"/>
    <w:rsid w:val="00F42C95"/>
    <w:rsid w:val="00F43936"/>
    <w:rsid w:val="00F43CD7"/>
    <w:rsid w:val="00F44DD1"/>
    <w:rsid w:val="00F44E28"/>
    <w:rsid w:val="00F453A3"/>
    <w:rsid w:val="00F453AF"/>
    <w:rsid w:val="00F4632F"/>
    <w:rsid w:val="00F46CD2"/>
    <w:rsid w:val="00F47B19"/>
    <w:rsid w:val="00F50241"/>
    <w:rsid w:val="00F5043A"/>
    <w:rsid w:val="00F5090A"/>
    <w:rsid w:val="00F50B4E"/>
    <w:rsid w:val="00F51A50"/>
    <w:rsid w:val="00F52210"/>
    <w:rsid w:val="00F524B5"/>
    <w:rsid w:val="00F525EA"/>
    <w:rsid w:val="00F541E2"/>
    <w:rsid w:val="00F54930"/>
    <w:rsid w:val="00F54D2E"/>
    <w:rsid w:val="00F54E61"/>
    <w:rsid w:val="00F54F29"/>
    <w:rsid w:val="00F55B6F"/>
    <w:rsid w:val="00F55F31"/>
    <w:rsid w:val="00F56E3D"/>
    <w:rsid w:val="00F574CC"/>
    <w:rsid w:val="00F57891"/>
    <w:rsid w:val="00F57A4D"/>
    <w:rsid w:val="00F57F60"/>
    <w:rsid w:val="00F60258"/>
    <w:rsid w:val="00F61351"/>
    <w:rsid w:val="00F614C5"/>
    <w:rsid w:val="00F62BD6"/>
    <w:rsid w:val="00F62DBC"/>
    <w:rsid w:val="00F62F6F"/>
    <w:rsid w:val="00F63FE3"/>
    <w:rsid w:val="00F642A9"/>
    <w:rsid w:val="00F64570"/>
    <w:rsid w:val="00F6464E"/>
    <w:rsid w:val="00F6495E"/>
    <w:rsid w:val="00F64C0C"/>
    <w:rsid w:val="00F64D0C"/>
    <w:rsid w:val="00F6677B"/>
    <w:rsid w:val="00F679E9"/>
    <w:rsid w:val="00F705E6"/>
    <w:rsid w:val="00F70B20"/>
    <w:rsid w:val="00F7199D"/>
    <w:rsid w:val="00F71FCF"/>
    <w:rsid w:val="00F7200F"/>
    <w:rsid w:val="00F72529"/>
    <w:rsid w:val="00F726B5"/>
    <w:rsid w:val="00F72EE0"/>
    <w:rsid w:val="00F73B1E"/>
    <w:rsid w:val="00F742D8"/>
    <w:rsid w:val="00F747BD"/>
    <w:rsid w:val="00F753A2"/>
    <w:rsid w:val="00F75559"/>
    <w:rsid w:val="00F75A1B"/>
    <w:rsid w:val="00F76126"/>
    <w:rsid w:val="00F76A14"/>
    <w:rsid w:val="00F76A15"/>
    <w:rsid w:val="00F77689"/>
    <w:rsid w:val="00F8004A"/>
    <w:rsid w:val="00F802D1"/>
    <w:rsid w:val="00F8199C"/>
    <w:rsid w:val="00F8283E"/>
    <w:rsid w:val="00F82AC0"/>
    <w:rsid w:val="00F82C05"/>
    <w:rsid w:val="00F82EC0"/>
    <w:rsid w:val="00F8325D"/>
    <w:rsid w:val="00F83286"/>
    <w:rsid w:val="00F832F6"/>
    <w:rsid w:val="00F837C0"/>
    <w:rsid w:val="00F83E78"/>
    <w:rsid w:val="00F84B29"/>
    <w:rsid w:val="00F84CFB"/>
    <w:rsid w:val="00F84D82"/>
    <w:rsid w:val="00F84EF9"/>
    <w:rsid w:val="00F84F78"/>
    <w:rsid w:val="00F84F7B"/>
    <w:rsid w:val="00F8609F"/>
    <w:rsid w:val="00F86B46"/>
    <w:rsid w:val="00F86E1C"/>
    <w:rsid w:val="00F86E6A"/>
    <w:rsid w:val="00F8715F"/>
    <w:rsid w:val="00F87648"/>
    <w:rsid w:val="00F8781C"/>
    <w:rsid w:val="00F87ED1"/>
    <w:rsid w:val="00F9046D"/>
    <w:rsid w:val="00F90998"/>
    <w:rsid w:val="00F921BA"/>
    <w:rsid w:val="00F926BF"/>
    <w:rsid w:val="00F92C88"/>
    <w:rsid w:val="00F9322B"/>
    <w:rsid w:val="00F933EF"/>
    <w:rsid w:val="00F9372C"/>
    <w:rsid w:val="00F93F34"/>
    <w:rsid w:val="00F94D18"/>
    <w:rsid w:val="00F9663A"/>
    <w:rsid w:val="00F96F30"/>
    <w:rsid w:val="00F97749"/>
    <w:rsid w:val="00F9775B"/>
    <w:rsid w:val="00F97B3D"/>
    <w:rsid w:val="00F97BFC"/>
    <w:rsid w:val="00F97F71"/>
    <w:rsid w:val="00FA0411"/>
    <w:rsid w:val="00FA0C97"/>
    <w:rsid w:val="00FA1178"/>
    <w:rsid w:val="00FA1FDA"/>
    <w:rsid w:val="00FA226A"/>
    <w:rsid w:val="00FA2C16"/>
    <w:rsid w:val="00FA3729"/>
    <w:rsid w:val="00FA4184"/>
    <w:rsid w:val="00FA4521"/>
    <w:rsid w:val="00FA455B"/>
    <w:rsid w:val="00FA4935"/>
    <w:rsid w:val="00FA5654"/>
    <w:rsid w:val="00FA5A3E"/>
    <w:rsid w:val="00FA6517"/>
    <w:rsid w:val="00FA65A7"/>
    <w:rsid w:val="00FA6ED8"/>
    <w:rsid w:val="00FA7518"/>
    <w:rsid w:val="00FA79C3"/>
    <w:rsid w:val="00FB0B9B"/>
    <w:rsid w:val="00FB1607"/>
    <w:rsid w:val="00FB1CE8"/>
    <w:rsid w:val="00FB4456"/>
    <w:rsid w:val="00FB4AA5"/>
    <w:rsid w:val="00FB62AE"/>
    <w:rsid w:val="00FB697B"/>
    <w:rsid w:val="00FB730B"/>
    <w:rsid w:val="00FB7BA7"/>
    <w:rsid w:val="00FC0693"/>
    <w:rsid w:val="00FC0E0F"/>
    <w:rsid w:val="00FC0FEA"/>
    <w:rsid w:val="00FC1034"/>
    <w:rsid w:val="00FC13A6"/>
    <w:rsid w:val="00FC16A0"/>
    <w:rsid w:val="00FC1CA9"/>
    <w:rsid w:val="00FC3357"/>
    <w:rsid w:val="00FC34DF"/>
    <w:rsid w:val="00FC3EB3"/>
    <w:rsid w:val="00FC4A76"/>
    <w:rsid w:val="00FC4C4C"/>
    <w:rsid w:val="00FC55C5"/>
    <w:rsid w:val="00FC5D55"/>
    <w:rsid w:val="00FC6DE7"/>
    <w:rsid w:val="00FC77CE"/>
    <w:rsid w:val="00FC7EF1"/>
    <w:rsid w:val="00FD029F"/>
    <w:rsid w:val="00FD1F47"/>
    <w:rsid w:val="00FD27CB"/>
    <w:rsid w:val="00FD2E2F"/>
    <w:rsid w:val="00FD3272"/>
    <w:rsid w:val="00FD33AD"/>
    <w:rsid w:val="00FD5A1C"/>
    <w:rsid w:val="00FD5A53"/>
    <w:rsid w:val="00FD6522"/>
    <w:rsid w:val="00FD6A9E"/>
    <w:rsid w:val="00FD6B8B"/>
    <w:rsid w:val="00FD716E"/>
    <w:rsid w:val="00FD77A2"/>
    <w:rsid w:val="00FD7FDC"/>
    <w:rsid w:val="00FE0098"/>
    <w:rsid w:val="00FE1ABA"/>
    <w:rsid w:val="00FE28BD"/>
    <w:rsid w:val="00FE320A"/>
    <w:rsid w:val="00FE34CF"/>
    <w:rsid w:val="00FE46D3"/>
    <w:rsid w:val="00FE4C57"/>
    <w:rsid w:val="00FE5188"/>
    <w:rsid w:val="00FE51F8"/>
    <w:rsid w:val="00FE6A1B"/>
    <w:rsid w:val="00FE6E49"/>
    <w:rsid w:val="00FE702A"/>
    <w:rsid w:val="00FE7463"/>
    <w:rsid w:val="00FE7D58"/>
    <w:rsid w:val="00FF0505"/>
    <w:rsid w:val="00FF083C"/>
    <w:rsid w:val="00FF1320"/>
    <w:rsid w:val="00FF1899"/>
    <w:rsid w:val="00FF1C56"/>
    <w:rsid w:val="00FF2939"/>
    <w:rsid w:val="00FF2D43"/>
    <w:rsid w:val="00FF4B3F"/>
    <w:rsid w:val="00FF4ECD"/>
    <w:rsid w:val="00FF5287"/>
    <w:rsid w:val="00FF6D4F"/>
    <w:rsid w:val="00FF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4D7B883"/>
  <w15:docId w15:val="{D507B9A0-CCF8-4C49-9E1D-513CEFE1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59"/>
    <w:pPr>
      <w:spacing w:after="0" w:line="480" w:lineRule="auto"/>
    </w:pPr>
    <w:rPr>
      <w:rFonts w:ascii="Times New Roman" w:eastAsia="Times New Roman" w:hAnsi="Times New Roman" w:cs="Times New Roman"/>
      <w:noProof/>
      <w:sz w:val="24"/>
      <w:szCs w:val="24"/>
      <w:lang w:eastAsia="en-GB"/>
    </w:rPr>
  </w:style>
  <w:style w:type="paragraph" w:styleId="Heading1">
    <w:name w:val="heading 1"/>
    <w:basedOn w:val="Normal"/>
    <w:next w:val="Paragraph"/>
    <w:link w:val="Heading1Char"/>
    <w:qFormat/>
    <w:rsid w:val="00553B59"/>
    <w:pPr>
      <w:keepNext/>
      <w:numPr>
        <w:numId w:val="5"/>
      </w:numPr>
      <w:spacing w:before="360" w:after="60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553B59"/>
    <w:pPr>
      <w:keepNext/>
      <w:numPr>
        <w:ilvl w:val="1"/>
        <w:numId w:val="5"/>
      </w:numPr>
      <w:spacing w:before="360" w:after="60"/>
      <w:ind w:right="567"/>
      <w:contextualSpacing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Heading2"/>
    <w:next w:val="Paragraph"/>
    <w:link w:val="Heading3Char"/>
    <w:qFormat/>
    <w:rsid w:val="00553B59"/>
    <w:pPr>
      <w:numPr>
        <w:ilvl w:val="2"/>
      </w:numPr>
      <w:outlineLvl w:val="2"/>
    </w:pPr>
  </w:style>
  <w:style w:type="paragraph" w:styleId="Heading4">
    <w:name w:val="heading 4"/>
    <w:basedOn w:val="Paragraph"/>
    <w:next w:val="Newparagraph"/>
    <w:link w:val="Heading4Char"/>
    <w:rsid w:val="00553B59"/>
    <w:pPr>
      <w:spacing w:before="3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553B59"/>
    <w:pPr>
      <w:numPr>
        <w:ilvl w:val="4"/>
        <w:numId w:val="3"/>
      </w:numPr>
      <w:tabs>
        <w:tab w:val="left" w:pos="1134"/>
      </w:tabs>
      <w:suppressAutoHyphens/>
      <w:spacing w:before="240" w:after="60" w:line="240" w:lineRule="auto"/>
      <w:jc w:val="both"/>
      <w:outlineLvl w:val="4"/>
    </w:pPr>
    <w:rPr>
      <w:rFonts w:ascii="Arial" w:eastAsia="SimSun" w:hAnsi="Arial"/>
      <w:sz w:val="22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553B59"/>
    <w:pPr>
      <w:numPr>
        <w:ilvl w:val="5"/>
        <w:numId w:val="3"/>
      </w:numPr>
      <w:tabs>
        <w:tab w:val="left" w:pos="1134"/>
      </w:tabs>
      <w:suppressAutoHyphens/>
      <w:spacing w:before="240" w:after="60" w:line="240" w:lineRule="auto"/>
      <w:jc w:val="both"/>
      <w:outlineLvl w:val="5"/>
    </w:pPr>
    <w:rPr>
      <w:rFonts w:ascii="Arial" w:eastAsia="SimSun" w:hAnsi="Arial"/>
      <w:i/>
      <w:sz w:val="22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553B59"/>
    <w:pPr>
      <w:numPr>
        <w:ilvl w:val="6"/>
        <w:numId w:val="3"/>
      </w:numPr>
      <w:tabs>
        <w:tab w:val="left" w:pos="1134"/>
      </w:tabs>
      <w:suppressAutoHyphens/>
      <w:spacing w:before="240" w:after="60" w:line="240" w:lineRule="auto"/>
      <w:jc w:val="both"/>
      <w:outlineLvl w:val="6"/>
    </w:pPr>
    <w:rPr>
      <w:rFonts w:ascii="Arial" w:eastAsia="SimSun" w:hAnsi="Arial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553B59"/>
    <w:pPr>
      <w:numPr>
        <w:ilvl w:val="7"/>
        <w:numId w:val="3"/>
      </w:numPr>
      <w:tabs>
        <w:tab w:val="left" w:pos="1134"/>
      </w:tabs>
      <w:suppressAutoHyphens/>
      <w:spacing w:before="240" w:after="60" w:line="240" w:lineRule="auto"/>
      <w:jc w:val="both"/>
      <w:outlineLvl w:val="7"/>
    </w:pPr>
    <w:rPr>
      <w:rFonts w:ascii="Arial" w:eastAsia="SimSun" w:hAnsi="Arial"/>
      <w:i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553B59"/>
    <w:pPr>
      <w:numPr>
        <w:ilvl w:val="8"/>
        <w:numId w:val="3"/>
      </w:numPr>
      <w:tabs>
        <w:tab w:val="left" w:pos="1134"/>
      </w:tabs>
      <w:suppressAutoHyphens/>
      <w:spacing w:before="240" w:after="60" w:line="240" w:lineRule="auto"/>
      <w:jc w:val="both"/>
      <w:outlineLvl w:val="8"/>
    </w:pPr>
    <w:rPr>
      <w:rFonts w:ascii="Arial" w:eastAsia="SimSun" w:hAnsi="Arial"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3B59"/>
    <w:rPr>
      <w:rFonts w:ascii="Times New Roman" w:eastAsia="Times New Roman" w:hAnsi="Times New Roman" w:cs="Arial"/>
      <w:b/>
      <w:bCs/>
      <w:noProof/>
      <w:kern w:val="32"/>
      <w:sz w:val="24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553B59"/>
    <w:rPr>
      <w:rFonts w:ascii="Times New Roman" w:eastAsia="Times New Roman" w:hAnsi="Times New Roman" w:cs="Arial"/>
      <w:bCs/>
      <w:iCs/>
      <w:noProof/>
      <w:sz w:val="24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rsid w:val="00553B59"/>
    <w:rPr>
      <w:rFonts w:ascii="Times New Roman" w:eastAsia="Times New Roman" w:hAnsi="Times New Roman" w:cs="Arial"/>
      <w:bCs/>
      <w:iCs/>
      <w:noProof/>
      <w:sz w:val="24"/>
      <w:szCs w:val="28"/>
      <w:lang w:eastAsia="en-GB"/>
    </w:rPr>
  </w:style>
  <w:style w:type="character" w:customStyle="1" w:styleId="Heading4Char">
    <w:name w:val="Heading 4 Char"/>
    <w:basedOn w:val="DefaultParagraphFont"/>
    <w:link w:val="Heading4"/>
    <w:rsid w:val="00553B59"/>
    <w:rPr>
      <w:rFonts w:ascii="Times New Roman" w:eastAsia="Times New Roman" w:hAnsi="Times New Roman" w:cs="Times New Roman"/>
      <w:bCs/>
      <w:noProof/>
      <w:sz w:val="24"/>
      <w:szCs w:val="28"/>
      <w:lang w:eastAsia="en-GB"/>
    </w:rPr>
  </w:style>
  <w:style w:type="paragraph" w:customStyle="1" w:styleId="Articletitle">
    <w:name w:val="Article title"/>
    <w:basedOn w:val="Normal"/>
    <w:next w:val="Normal"/>
    <w:qFormat/>
    <w:rsid w:val="00553B59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553B59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553B59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Normal"/>
    <w:qFormat/>
    <w:rsid w:val="00553B59"/>
  </w:style>
  <w:style w:type="paragraph" w:customStyle="1" w:styleId="Abstract">
    <w:name w:val="Abstract"/>
    <w:basedOn w:val="Normal"/>
    <w:next w:val="Keywords"/>
    <w:qFormat/>
    <w:rsid w:val="00553B59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553B59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553B59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553B59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553B59"/>
    <w:pPr>
      <w:widowControl/>
      <w:numPr>
        <w:numId w:val="1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553B59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553B59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553B59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553B59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553B59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553B59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553B59"/>
  </w:style>
  <w:style w:type="paragraph" w:customStyle="1" w:styleId="Paragraph">
    <w:name w:val="Paragraph"/>
    <w:basedOn w:val="Normal"/>
    <w:next w:val="Newparagraph"/>
    <w:qFormat/>
    <w:rsid w:val="00553B59"/>
    <w:pPr>
      <w:widowControl w:val="0"/>
      <w:spacing w:before="240"/>
    </w:pPr>
  </w:style>
  <w:style w:type="paragraph" w:customStyle="1" w:styleId="Newparagraph">
    <w:name w:val="New paragraph"/>
    <w:basedOn w:val="Normal"/>
    <w:qFormat/>
    <w:rsid w:val="00553B59"/>
    <w:pPr>
      <w:ind w:firstLine="720"/>
    </w:pPr>
  </w:style>
  <w:style w:type="paragraph" w:styleId="NormalIndent">
    <w:name w:val="Normal Indent"/>
    <w:basedOn w:val="Normal"/>
    <w:rsid w:val="00553B59"/>
    <w:pPr>
      <w:ind w:left="720"/>
    </w:pPr>
  </w:style>
  <w:style w:type="paragraph" w:customStyle="1" w:styleId="References">
    <w:name w:val="References"/>
    <w:basedOn w:val="Normal"/>
    <w:qFormat/>
    <w:rsid w:val="00553B59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553B59"/>
  </w:style>
  <w:style w:type="paragraph" w:customStyle="1" w:styleId="Bulletedlist">
    <w:name w:val="Bulleted list"/>
    <w:basedOn w:val="Paragraph"/>
    <w:next w:val="Paragraph"/>
    <w:qFormat/>
    <w:rsid w:val="00553B59"/>
    <w:pPr>
      <w:widowControl/>
      <w:numPr>
        <w:numId w:val="2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rsid w:val="00553B59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553B59"/>
    <w:rPr>
      <w:rFonts w:ascii="Times New Roman" w:eastAsia="Times New Roman" w:hAnsi="Times New Roman" w:cs="Times New Roman"/>
      <w:noProof/>
      <w:szCs w:val="20"/>
      <w:lang w:eastAsia="en-GB"/>
    </w:rPr>
  </w:style>
  <w:style w:type="character" w:styleId="FootnoteReference">
    <w:name w:val="footnote reference"/>
    <w:basedOn w:val="DefaultParagraphFont"/>
    <w:rsid w:val="00553B59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553B59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553B59"/>
    <w:rPr>
      <w:rFonts w:ascii="Times New Roman" w:eastAsia="Times New Roman" w:hAnsi="Times New Roman" w:cs="Times New Roman"/>
      <w:noProof/>
      <w:szCs w:val="20"/>
      <w:lang w:eastAsia="en-GB"/>
    </w:rPr>
  </w:style>
  <w:style w:type="character" w:styleId="EndnoteReference">
    <w:name w:val="endnote reference"/>
    <w:basedOn w:val="DefaultParagraphFont"/>
    <w:rsid w:val="00553B59"/>
    <w:rPr>
      <w:vertAlign w:val="superscript"/>
    </w:rPr>
  </w:style>
  <w:style w:type="paragraph" w:styleId="Header">
    <w:name w:val="header"/>
    <w:basedOn w:val="Normal"/>
    <w:link w:val="HeaderChar"/>
    <w:rsid w:val="00553B59"/>
    <w:pPr>
      <w:tabs>
        <w:tab w:val="center" w:pos="4320"/>
        <w:tab w:val="right" w:pos="8640"/>
      </w:tabs>
      <w:spacing w:after="120" w:line="240" w:lineRule="auto"/>
      <w:contextualSpacing/>
    </w:pPr>
  </w:style>
  <w:style w:type="character" w:customStyle="1" w:styleId="HeaderChar">
    <w:name w:val="Header Char"/>
    <w:basedOn w:val="DefaultParagraphFont"/>
    <w:link w:val="Header"/>
    <w:rsid w:val="00553B59"/>
    <w:rPr>
      <w:rFonts w:ascii="Times New Roman" w:eastAsia="Times New Roman" w:hAnsi="Times New Roman" w:cs="Times New Roman"/>
      <w:noProof/>
      <w:sz w:val="24"/>
      <w:szCs w:val="24"/>
      <w:lang w:eastAsia="en-GB"/>
    </w:rPr>
  </w:style>
  <w:style w:type="paragraph" w:styleId="Footer">
    <w:name w:val="footer"/>
    <w:basedOn w:val="Normal"/>
    <w:link w:val="FooterChar"/>
    <w:rsid w:val="00553B59"/>
    <w:pPr>
      <w:tabs>
        <w:tab w:val="center" w:pos="4320"/>
        <w:tab w:val="right" w:pos="8640"/>
      </w:tabs>
      <w:spacing w:before="240" w:line="240" w:lineRule="auto"/>
      <w:contextualSpacing/>
    </w:pPr>
  </w:style>
  <w:style w:type="character" w:customStyle="1" w:styleId="FooterChar">
    <w:name w:val="Footer Char"/>
    <w:basedOn w:val="DefaultParagraphFont"/>
    <w:link w:val="Footer"/>
    <w:rsid w:val="00553B59"/>
    <w:rPr>
      <w:rFonts w:ascii="Times New Roman" w:eastAsia="Times New Roman" w:hAnsi="Times New Roman" w:cs="Times New Roman"/>
      <w:noProof/>
      <w:sz w:val="24"/>
      <w:szCs w:val="24"/>
      <w:lang w:eastAsia="en-GB"/>
    </w:rPr>
  </w:style>
  <w:style w:type="paragraph" w:customStyle="1" w:styleId="Heading4Paragraph">
    <w:name w:val="Heading 4 + Paragraph"/>
    <w:basedOn w:val="Paragraph"/>
    <w:next w:val="Newparagraph"/>
    <w:qFormat/>
    <w:rsid w:val="00553B59"/>
    <w:pPr>
      <w:widowControl/>
      <w:spacing w:before="360"/>
    </w:pPr>
  </w:style>
  <w:style w:type="paragraph" w:styleId="Title">
    <w:name w:val="Title"/>
    <w:basedOn w:val="Normal"/>
    <w:next w:val="Normal"/>
    <w:link w:val="TitleChar"/>
    <w:uiPriority w:val="10"/>
    <w:qFormat/>
    <w:rsid w:val="00553B59"/>
    <w:pPr>
      <w:tabs>
        <w:tab w:val="left" w:pos="1134"/>
      </w:tabs>
      <w:suppressAutoHyphens/>
      <w:spacing w:line="240" w:lineRule="auto"/>
      <w:jc w:val="center"/>
      <w:outlineLvl w:val="0"/>
    </w:pPr>
    <w:rPr>
      <w:rFonts w:eastAsia="SimSun"/>
      <w:b/>
      <w:bCs/>
      <w:kern w:val="2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53B59"/>
    <w:rPr>
      <w:rFonts w:ascii="Times New Roman" w:eastAsia="SimSun" w:hAnsi="Times New Roman" w:cs="Times New Roman"/>
      <w:b/>
      <w:bCs/>
      <w:noProof/>
      <w:kern w:val="28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553B59"/>
    <w:rPr>
      <w:color w:val="0563C1" w:themeColor="hyperlink"/>
      <w:u w:val="single"/>
    </w:rPr>
  </w:style>
  <w:style w:type="paragraph" w:customStyle="1" w:styleId="Abstracttext">
    <w:name w:val="Abstract text"/>
    <w:basedOn w:val="Normal"/>
    <w:autoRedefine/>
    <w:rsid w:val="00553B59"/>
    <w:pPr>
      <w:tabs>
        <w:tab w:val="left" w:pos="1134"/>
      </w:tabs>
      <w:suppressAutoHyphens/>
      <w:spacing w:line="240" w:lineRule="auto"/>
      <w:jc w:val="both"/>
    </w:pPr>
    <w:rPr>
      <w:rFonts w:eastAsia="SimSun"/>
      <w:sz w:val="18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553B59"/>
    <w:rPr>
      <w:rFonts w:ascii="Arial" w:eastAsia="SimSun" w:hAnsi="Arial" w:cs="Times New Roman"/>
      <w:noProof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553B59"/>
    <w:rPr>
      <w:rFonts w:ascii="Arial" w:eastAsia="SimSun" w:hAnsi="Arial" w:cs="Times New Roman"/>
      <w:i/>
      <w:noProof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553B59"/>
    <w:rPr>
      <w:rFonts w:ascii="Arial" w:eastAsia="SimSun" w:hAnsi="Arial" w:cs="Times New Roman"/>
      <w:noProof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553B59"/>
    <w:rPr>
      <w:rFonts w:ascii="Arial" w:eastAsia="SimSun" w:hAnsi="Arial" w:cs="Times New Roman"/>
      <w:i/>
      <w:noProof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553B59"/>
    <w:rPr>
      <w:rFonts w:ascii="Arial" w:eastAsia="SimSun" w:hAnsi="Arial" w:cs="Times New Roman"/>
      <w:i/>
      <w:noProof/>
      <w:sz w:val="18"/>
      <w:szCs w:val="20"/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553B59"/>
    <w:pPr>
      <w:tabs>
        <w:tab w:val="center" w:pos="2320"/>
        <w:tab w:val="right" w:pos="4640"/>
      </w:tabs>
      <w:suppressAutoHyphens/>
      <w:spacing w:line="240" w:lineRule="auto"/>
      <w:jc w:val="center"/>
    </w:pPr>
    <w:rPr>
      <w:rFonts w:eastAsia="SimSun"/>
      <w:sz w:val="18"/>
      <w:szCs w:val="20"/>
      <w:lang w:eastAsia="en-US"/>
    </w:rPr>
  </w:style>
  <w:style w:type="character" w:customStyle="1" w:styleId="MTDisplayEquationChar">
    <w:name w:val="MTDisplayEquation Char"/>
    <w:link w:val="MTDisplayEquation"/>
    <w:rsid w:val="00553B59"/>
    <w:rPr>
      <w:rFonts w:ascii="Times New Roman" w:eastAsia="SimSun" w:hAnsi="Times New Roman" w:cs="Times New Roman"/>
      <w:noProof/>
      <w:sz w:val="18"/>
      <w:szCs w:val="20"/>
      <w:lang w:eastAsia="en-US"/>
    </w:rPr>
  </w:style>
  <w:style w:type="character" w:styleId="CommentReference">
    <w:name w:val="annotation reference"/>
    <w:uiPriority w:val="99"/>
    <w:semiHidden/>
    <w:unhideWhenUsed/>
    <w:rsid w:val="00553B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3B59"/>
    <w:pPr>
      <w:tabs>
        <w:tab w:val="left" w:pos="1134"/>
      </w:tabs>
      <w:suppressAutoHyphens/>
      <w:spacing w:line="240" w:lineRule="auto"/>
      <w:jc w:val="both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3B59"/>
    <w:rPr>
      <w:rFonts w:ascii="Times New Roman" w:eastAsia="SimSun" w:hAnsi="Times New Roman" w:cs="Times New Roman"/>
      <w:noProof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B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B59"/>
    <w:rPr>
      <w:rFonts w:ascii="Segoe UI" w:eastAsia="Times New Roman" w:hAnsi="Segoe UI" w:cs="Segoe UI"/>
      <w:noProof/>
      <w:sz w:val="18"/>
      <w:szCs w:val="18"/>
      <w:lang w:eastAsia="en-GB"/>
    </w:rPr>
  </w:style>
  <w:style w:type="paragraph" w:customStyle="1" w:styleId="FigTablecaptionwithoneline">
    <w:name w:val="Fig./Table caption with one line"/>
    <w:basedOn w:val="Normal"/>
    <w:autoRedefine/>
    <w:rsid w:val="00553B59"/>
    <w:pPr>
      <w:tabs>
        <w:tab w:val="left" w:pos="822"/>
        <w:tab w:val="left" w:pos="1134"/>
      </w:tabs>
      <w:suppressAutoHyphens/>
      <w:spacing w:before="60" w:after="60" w:line="276" w:lineRule="auto"/>
      <w:jc w:val="center"/>
    </w:pPr>
    <w:rPr>
      <w:rFonts w:eastAsia="SimSun"/>
      <w:sz w:val="18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553B59"/>
    <w:pPr>
      <w:spacing w:before="100" w:beforeAutospacing="1" w:after="100" w:afterAutospacing="1" w:line="240" w:lineRule="auto"/>
    </w:pPr>
    <w:rPr>
      <w:rFonts w:eastAsia="SimSun"/>
      <w:lang w:eastAsia="zh-CN"/>
    </w:rPr>
  </w:style>
  <w:style w:type="paragraph" w:styleId="Caption">
    <w:name w:val="caption"/>
    <w:basedOn w:val="Normal"/>
    <w:next w:val="Normal"/>
    <w:qFormat/>
    <w:rsid w:val="00553B59"/>
    <w:pPr>
      <w:tabs>
        <w:tab w:val="left" w:pos="1134"/>
      </w:tabs>
      <w:suppressAutoHyphens/>
      <w:spacing w:line="240" w:lineRule="auto"/>
      <w:jc w:val="center"/>
    </w:pPr>
    <w:rPr>
      <w:rFonts w:eastAsia="SimSun"/>
      <w:bCs/>
      <w:sz w:val="16"/>
      <w:szCs w:val="20"/>
      <w:lang w:eastAsia="en-US"/>
    </w:rPr>
  </w:style>
  <w:style w:type="character" w:styleId="PlaceholderText">
    <w:name w:val="Placeholder Text"/>
    <w:basedOn w:val="DefaultParagraphFont"/>
    <w:uiPriority w:val="99"/>
    <w:rsid w:val="00553B59"/>
    <w:rPr>
      <w:color w:val="808080"/>
    </w:rPr>
  </w:style>
  <w:style w:type="table" w:styleId="TableGrid">
    <w:name w:val="Table Grid"/>
    <w:basedOn w:val="TableNormal"/>
    <w:uiPriority w:val="59"/>
    <w:rsid w:val="00553B59"/>
    <w:pPr>
      <w:spacing w:after="0" w:line="240" w:lineRule="auto"/>
    </w:pPr>
    <w:rPr>
      <w:rFonts w:ascii="Times" w:eastAsia="SimSun" w:hAnsi="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Normal"/>
    <w:link w:val="EquationChar"/>
    <w:qFormat/>
    <w:rsid w:val="00553B59"/>
    <w:pPr>
      <w:tabs>
        <w:tab w:val="right" w:pos="1134"/>
      </w:tabs>
      <w:suppressAutoHyphens/>
      <w:adjustRightInd w:val="0"/>
      <w:snapToGrid w:val="0"/>
      <w:spacing w:line="240" w:lineRule="auto"/>
      <w:jc w:val="center"/>
      <w:textAlignment w:val="center"/>
    </w:pPr>
    <w:rPr>
      <w:rFonts w:ascii="Cambria Math" w:eastAsia="SimSun" w:hAnsi="Cambria Math"/>
      <w:i/>
      <w:lang w:eastAsia="en-US"/>
    </w:rPr>
  </w:style>
  <w:style w:type="character" w:customStyle="1" w:styleId="EquationChar">
    <w:name w:val="Equation Char"/>
    <w:basedOn w:val="DefaultParagraphFont"/>
    <w:link w:val="Equation"/>
    <w:rsid w:val="00553B59"/>
    <w:rPr>
      <w:rFonts w:ascii="Cambria Math" w:eastAsia="SimSun" w:hAnsi="Cambria Math" w:cs="Times New Roman"/>
      <w:i/>
      <w:noProof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B59"/>
    <w:pPr>
      <w:tabs>
        <w:tab w:val="clear" w:pos="1134"/>
      </w:tabs>
      <w:suppressAutoHyphens w:val="0"/>
      <w:jc w:val="left"/>
    </w:pPr>
    <w:rPr>
      <w:rFonts w:eastAsia="Times New Roman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B59"/>
    <w:rPr>
      <w:rFonts w:ascii="Times New Roman" w:eastAsia="Times New Roman" w:hAnsi="Times New Roman" w:cs="Times New Roman"/>
      <w:b/>
      <w:bCs/>
      <w:noProof/>
      <w:sz w:val="20"/>
      <w:szCs w:val="20"/>
      <w:lang w:eastAsia="en-GB"/>
    </w:rPr>
  </w:style>
  <w:style w:type="table" w:customStyle="1" w:styleId="SanXianBiao">
    <w:name w:val="SanXianBiao"/>
    <w:basedOn w:val="TableNormal"/>
    <w:uiPriority w:val="99"/>
    <w:rsid w:val="00553B59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553B59"/>
  </w:style>
  <w:style w:type="paragraph" w:styleId="ListParagraph">
    <w:name w:val="List Paragraph"/>
    <w:basedOn w:val="Normal"/>
    <w:uiPriority w:val="34"/>
    <w:qFormat/>
    <w:rsid w:val="00553B5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53B59"/>
    <w:pPr>
      <w:spacing w:line="240" w:lineRule="auto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3B59"/>
    <w:rPr>
      <w:rFonts w:ascii="Times New Roman" w:eastAsia="Times New Roman" w:hAnsi="Times New Roman" w:cs="Times New Roman"/>
      <w:noProof/>
      <w:sz w:val="24"/>
      <w:szCs w:val="24"/>
      <w:lang w:eastAsia="en-GB"/>
    </w:rPr>
  </w:style>
  <w:style w:type="paragraph" w:styleId="Revision">
    <w:name w:val="Revision"/>
    <w:hidden/>
    <w:uiPriority w:val="99"/>
    <w:semiHidden/>
    <w:rsid w:val="00553B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customStyle="1" w:styleId="TableGrid1">
    <w:name w:val="Table Grid1"/>
    <w:basedOn w:val="TableNormal"/>
    <w:next w:val="TableGrid"/>
    <w:uiPriority w:val="59"/>
    <w:rsid w:val="00553B59"/>
    <w:pPr>
      <w:spacing w:after="0" w:line="240" w:lineRule="auto"/>
    </w:pPr>
    <w:rPr>
      <w:rFonts w:ascii="Times" w:eastAsia="SimSun" w:hAnsi="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9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1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2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8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fa%20Chen\OneDrive%20-%20University%20College%20London\academia\paper_template\template_TRPC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CE04B-9A74-4ECD-9CC6-B2725FEE3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template_TRPC.dotm</Template>
  <TotalTime>0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Huanfa Chen</dc:creator>
  <cp:keywords/>
  <dc:description/>
  <cp:lastModifiedBy>Chen, Huanfa</cp:lastModifiedBy>
  <cp:revision>7</cp:revision>
  <cp:lastPrinted>2017-12-16T20:37:00Z</cp:lastPrinted>
  <dcterms:created xsi:type="dcterms:W3CDTF">2020-08-11T17:00:00Z</dcterms:created>
  <dcterms:modified xsi:type="dcterms:W3CDTF">2022-06-24T09:07:00Z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Recent Style Id 0_1">
    <vt:lpwstr>http://www.zotero.org/styles/apa</vt:lpwstr>
  </property>
  <property fmtid="{D5CDD505-2E9C-101B-9397-08002B2CF9AE}" pid="4" name="Mendeley Recent Style Name 0_1">
    <vt:lpwstr>American Psychological Association 6th edition</vt:lpwstr>
  </property>
  <property fmtid="{D5CDD505-2E9C-101B-9397-08002B2CF9AE}" pid="5" name="Mendeley Recent Style Id 1_1">
    <vt:lpwstr>http://www.zotero.org/styles/chicago-author-date</vt:lpwstr>
  </property>
  <property fmtid="{D5CDD505-2E9C-101B-9397-08002B2CF9AE}" pid="6" name="Mendeley Recent Style Name 1_1">
    <vt:lpwstr>Chicago Manual of Style 17th edition (author-date)</vt:lpwstr>
  </property>
  <property fmtid="{D5CDD505-2E9C-101B-9397-08002B2CF9AE}" pid="7" name="Mendeley Recent Style Id 2_1">
    <vt:lpwstr>http://www.zotero.org/styles/harvard-cite-them-right</vt:lpwstr>
  </property>
  <property fmtid="{D5CDD505-2E9C-101B-9397-08002B2CF9AE}" pid="8" name="Mendeley Recent Style Name 2_1">
    <vt:lpwstr>Cite Them Right 10th edition - Harvard</vt:lpwstr>
  </property>
  <property fmtid="{D5CDD505-2E9C-101B-9397-08002B2CF9AE}" pid="9" name="Mendeley Recent Style Id 3_1">
    <vt:lpwstr>http://www.zotero.org/styles/harvard1</vt:lpwstr>
  </property>
  <property fmtid="{D5CDD505-2E9C-101B-9397-08002B2CF9AE}" pid="10" name="Mendeley Recent Style Name 3_1">
    <vt:lpwstr>Harvard reference format 1 (deprecated)</vt:lpwstr>
  </property>
  <property fmtid="{D5CDD505-2E9C-101B-9397-08002B2CF9AE}" pid="11" name="Mendeley Recent Style Id 4_1">
    <vt:lpwstr>http://www.zotero.org/styles/ieee</vt:lpwstr>
  </property>
  <property fmtid="{D5CDD505-2E9C-101B-9397-08002B2CF9AE}" pid="12" name="Mendeley Recent Style Name 4_1">
    <vt:lpwstr>IEEE</vt:lpwstr>
  </property>
  <property fmtid="{D5CDD505-2E9C-101B-9397-08002B2CF9AE}" pid="13" name="Mendeley Recent Style Id 5_1">
    <vt:lpwstr>http://www.zotero.org/styles/modern-humanities-research-association</vt:lpwstr>
  </property>
  <property fmtid="{D5CDD505-2E9C-101B-9397-08002B2CF9AE}" pid="14" name="Mendeley Recent Style Name 5_1">
    <vt:lpwstr>Modern Humanities Research Association 3rd edition (note with bibliography)</vt:lpwstr>
  </property>
  <property fmtid="{D5CDD505-2E9C-101B-9397-08002B2CF9AE}" pid="15" name="Mendeley Recent Style Id 6_1">
    <vt:lpwstr>http://www.zotero.org/styles/modern-language-association</vt:lpwstr>
  </property>
  <property fmtid="{D5CDD505-2E9C-101B-9397-08002B2CF9AE}" pid="16" name="Mendeley Recent Style Name 6_1">
    <vt:lpwstr>Modern Language Association 8th edition</vt:lpwstr>
  </property>
  <property fmtid="{D5CDD505-2E9C-101B-9397-08002B2CF9AE}" pid="17" name="Mendeley Recent Style Id 7_1">
    <vt:lpwstr>http://www.zotero.org/styles/springer-lecture-notes-in-computer-science</vt:lpwstr>
  </property>
  <property fmtid="{D5CDD505-2E9C-101B-9397-08002B2CF9AE}" pid="18" name="Mendeley Recent Style Name 7_1">
    <vt:lpwstr>Springer - Lecture Notes in Computer Science</vt:lpwstr>
  </property>
  <property fmtid="{D5CDD505-2E9C-101B-9397-08002B2CF9AE}" pid="19" name="Mendeley Recent Style Id 8_1">
    <vt:lpwstr>http://www.zotero.org/styles/taylor-and-francis-harvard-v</vt:lpwstr>
  </property>
  <property fmtid="{D5CDD505-2E9C-101B-9397-08002B2CF9AE}" pid="20" name="Mendeley Recent Style Name 8_1">
    <vt:lpwstr>Taylor &amp; Francis - Harvard V</vt:lpwstr>
  </property>
  <property fmtid="{D5CDD505-2E9C-101B-9397-08002B2CF9AE}" pid="21" name="Mendeley Recent Style Id 9_1">
    <vt:lpwstr>http://www.zotero.org/styles/transportation-research-part-b</vt:lpwstr>
  </property>
  <property fmtid="{D5CDD505-2E9C-101B-9397-08002B2CF9AE}" pid="22" name="Mendeley Recent Style Name 9_1">
    <vt:lpwstr>Transportation Research Part B</vt:lpwstr>
  </property>
  <property fmtid="{D5CDD505-2E9C-101B-9397-08002B2CF9AE}" pid="23" name="Mendeley Unique User Id_1">
    <vt:lpwstr>2bb6729f-d0de-37b5-9728-68588ee0dfaa</vt:lpwstr>
  </property>
  <property fmtid="{D5CDD505-2E9C-101B-9397-08002B2CF9AE}" pid="24" name="Mendeley Citation Style_1">
    <vt:lpwstr>http://www.zotero.org/styles/harvard1</vt:lpwstr>
  </property>
</Properties>
</file>